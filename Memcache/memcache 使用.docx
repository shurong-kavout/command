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93E" w:rsidRDefault="00AA03FC" w:rsidP="00997187">
      <w:pPr>
        <w:pStyle w:val="1"/>
        <w:rPr>
          <w:rFonts w:hint="eastAsia"/>
        </w:rPr>
      </w:pPr>
      <w:proofErr w:type="spellStart"/>
      <w:r>
        <w:t>Memcached</w:t>
      </w:r>
      <w:proofErr w:type="spellEnd"/>
    </w:p>
    <w:p w:rsidR="00F1568F" w:rsidRDefault="00282602" w:rsidP="005E71F7">
      <w:pPr>
        <w:rPr>
          <w:rFonts w:hint="eastAsia"/>
        </w:rPr>
      </w:pPr>
      <w:proofErr w:type="spellStart"/>
      <w:r>
        <w:t>memcache</w:t>
      </w:r>
      <w:proofErr w:type="spellEnd"/>
      <w:r>
        <w:t xml:space="preserve"> </w:t>
      </w:r>
      <w:r>
        <w:rPr>
          <w:rFonts w:hint="eastAsia"/>
        </w:rPr>
        <w:t>是</w:t>
      </w:r>
      <w:r w:rsidR="0094593E">
        <w:rPr>
          <w:rFonts w:hint="eastAsia"/>
        </w:rPr>
        <w:t>分布式</w:t>
      </w:r>
      <w:r w:rsidR="00CE393C">
        <w:rPr>
          <w:rFonts w:hint="eastAsia"/>
        </w:rPr>
        <w:t>、</w:t>
      </w:r>
      <w:r w:rsidR="0094593E">
        <w:rPr>
          <w:rFonts w:hint="eastAsia"/>
        </w:rPr>
        <w:t>高速</w:t>
      </w:r>
      <w:r w:rsidR="00CE393C">
        <w:rPr>
          <w:rFonts w:hint="eastAsia"/>
        </w:rPr>
        <w:t>、</w:t>
      </w:r>
      <w:r w:rsidR="0094593E">
        <w:t>内存缓存</w:t>
      </w:r>
      <w:r w:rsidR="0094593E">
        <w:rPr>
          <w:rFonts w:hint="eastAsia"/>
        </w:rPr>
        <w:t>服务器。</w:t>
      </w:r>
      <w:r w:rsidR="00997187">
        <w:fldChar w:fldCharType="begin"/>
      </w:r>
      <w:r w:rsidR="00997187">
        <w:instrText xml:space="preserve"> HYPERLINK "http://memcached.org/" </w:instrText>
      </w:r>
      <w:r w:rsidR="00997187">
        <w:fldChar w:fldCharType="separate"/>
      </w:r>
      <w:r w:rsidR="00997187" w:rsidRPr="0056658D">
        <w:rPr>
          <w:rStyle w:val="a6"/>
        </w:rPr>
        <w:t>http://memcached.org/</w:t>
      </w:r>
      <w:r w:rsidR="00997187">
        <w:rPr>
          <w:rStyle w:val="a6"/>
        </w:rPr>
        <w:fldChar w:fldCharType="end"/>
      </w:r>
    </w:p>
    <w:p w:rsidR="00F1568F" w:rsidRDefault="00F1568F" w:rsidP="00F1568F">
      <w:pPr>
        <w:pStyle w:val="2"/>
      </w:pPr>
      <w:r>
        <w:rPr>
          <w:rFonts w:hint="eastAsia"/>
        </w:rPr>
        <w:t>安装</w:t>
      </w:r>
    </w:p>
    <w:p w:rsidR="00F00C10" w:rsidRPr="00F00C10" w:rsidRDefault="004425CA" w:rsidP="004425CA">
      <w:pPr>
        <w:rPr>
          <w:rFonts w:ascii="微软雅黑" w:eastAsia="微软雅黑" w:hAnsi="微软雅黑" w:hint="eastAsia"/>
          <w:sz w:val="28"/>
          <w:szCs w:val="28"/>
        </w:rPr>
      </w:pPr>
      <w:r w:rsidRPr="00F00C10">
        <w:rPr>
          <w:rFonts w:ascii="微软雅黑" w:eastAsia="微软雅黑" w:hAnsi="微软雅黑"/>
          <w:sz w:val="28"/>
          <w:szCs w:val="28"/>
          <w:highlight w:val="yellow"/>
        </w:rPr>
        <w:t>Windows</w:t>
      </w:r>
      <w:r w:rsidRPr="00F00C10">
        <w:rPr>
          <w:rFonts w:ascii="微软雅黑" w:eastAsia="微软雅黑" w:hAnsi="微软雅黑"/>
          <w:sz w:val="28"/>
          <w:szCs w:val="28"/>
        </w:rPr>
        <w:t>:</w:t>
      </w:r>
    </w:p>
    <w:p w:rsidR="004425CA" w:rsidRDefault="004F4AE8" w:rsidP="004425CA">
      <w:r>
        <w:rPr>
          <w:rFonts w:hint="eastAsia"/>
        </w:rPr>
        <w:t>1.</w:t>
      </w:r>
      <w:r>
        <w:rPr>
          <w:rFonts w:hint="eastAsia"/>
        </w:rPr>
        <w:t>下载</w:t>
      </w:r>
      <w:r w:rsidR="00997187">
        <w:rPr>
          <w:rFonts w:hint="eastAsia"/>
        </w:rPr>
        <w:t>二进制运行程序</w:t>
      </w:r>
    </w:p>
    <w:p w:rsidR="004425CA" w:rsidRDefault="00CB5FB2" w:rsidP="004425CA">
      <w:r>
        <w:rPr>
          <w:noProof/>
        </w:rPr>
        <w:drawing>
          <wp:inline distT="0" distB="0" distL="0" distR="0" wp14:anchorId="4B185727" wp14:editId="18136A52">
            <wp:extent cx="5274310" cy="275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10" w:rsidRDefault="00F00C10" w:rsidP="004425CA"/>
    <w:p w:rsidR="00F00C10" w:rsidRPr="00F00C10" w:rsidRDefault="004F4AE8" w:rsidP="004425CA">
      <w:pPr>
        <w:rPr>
          <w:rFonts w:hint="eastAsia"/>
        </w:rPr>
      </w:pPr>
      <w:r>
        <w:rPr>
          <w:rFonts w:hint="eastAsia"/>
        </w:rPr>
        <w:t>2.</w:t>
      </w:r>
      <w:r w:rsidR="00F00C10">
        <w:rPr>
          <w:rFonts w:hint="eastAsia"/>
        </w:rPr>
        <w:t>解压，</w:t>
      </w:r>
      <w:r w:rsidR="00F00C10">
        <w:t>拷贝</w:t>
      </w:r>
      <w:r w:rsidR="00F00C10">
        <w:rPr>
          <w:rFonts w:hint="eastAsia"/>
        </w:rPr>
        <w:t>到指定位置</w:t>
      </w:r>
      <w:r w:rsidR="00F00C10">
        <w:rPr>
          <w:rFonts w:hint="eastAsia"/>
        </w:rPr>
        <w:t>即可</w:t>
      </w:r>
      <w:r>
        <w:rPr>
          <w:rFonts w:hint="eastAsia"/>
        </w:rPr>
        <w:t>（</w:t>
      </w:r>
      <w:r>
        <w:t>M</w:t>
      </w:r>
      <w:r>
        <w:rPr>
          <w:rFonts w:hint="eastAsia"/>
        </w:rPr>
        <w:t>emc</w:t>
      </w:r>
      <w:r>
        <w:t xml:space="preserve">ached.exe </w:t>
      </w:r>
      <w:r>
        <w:rPr>
          <w:rFonts w:hint="eastAsia"/>
        </w:rPr>
        <w:t>就是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服务器）</w:t>
      </w:r>
    </w:p>
    <w:p w:rsidR="00CB5FB2" w:rsidRDefault="00CB5FB2" w:rsidP="004425CA">
      <w:r>
        <w:rPr>
          <w:noProof/>
        </w:rPr>
        <w:drawing>
          <wp:inline distT="0" distB="0" distL="0" distR="0" wp14:anchorId="7BA1275F" wp14:editId="06F5C150">
            <wp:extent cx="5274310" cy="9194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89" w:rsidRDefault="00D86850" w:rsidP="00ED40C6">
      <w:pPr>
        <w:pStyle w:val="3"/>
      </w:pPr>
      <w:r>
        <w:rPr>
          <w:rFonts w:hint="eastAsia"/>
        </w:rPr>
        <w:t>服务器端</w:t>
      </w:r>
      <w:proofErr w:type="spellStart"/>
      <w:r w:rsidR="003302EF">
        <w:t>M</w:t>
      </w:r>
      <w:r w:rsidR="003302EF">
        <w:rPr>
          <w:rFonts w:hint="eastAsia"/>
        </w:rPr>
        <w:t>emcached</w:t>
      </w:r>
      <w:proofErr w:type="spellEnd"/>
    </w:p>
    <w:p w:rsidR="00ED40C6" w:rsidRPr="00997187" w:rsidRDefault="004F4AE8" w:rsidP="00ED40C6">
      <w:pPr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如何</w:t>
      </w:r>
      <w:r w:rsidR="00997187" w:rsidRPr="00997187">
        <w:rPr>
          <w:rFonts w:ascii="微软雅黑" w:eastAsia="微软雅黑" w:hAnsi="微软雅黑" w:hint="eastAsia"/>
          <w:b/>
          <w:sz w:val="28"/>
          <w:szCs w:val="28"/>
        </w:rPr>
        <w:t>开启</w:t>
      </w:r>
      <w:r w:rsidR="00ED40C6" w:rsidRPr="00997187">
        <w:rPr>
          <w:rFonts w:ascii="微软雅黑" w:eastAsia="微软雅黑" w:hAnsi="微软雅黑" w:hint="eastAsia"/>
          <w:b/>
          <w:sz w:val="28"/>
          <w:szCs w:val="28"/>
        </w:rPr>
        <w:t>服务器</w:t>
      </w:r>
    </w:p>
    <w:p w:rsidR="003302EF" w:rsidRPr="00997187" w:rsidRDefault="00ED40C6" w:rsidP="004425CA">
      <w:pPr>
        <w:rPr>
          <w:rFonts w:ascii="微软雅黑" w:eastAsia="微软雅黑" w:hAnsi="微软雅黑"/>
          <w:b/>
        </w:rPr>
      </w:pPr>
      <w:r w:rsidRPr="00997187">
        <w:rPr>
          <w:rFonts w:ascii="微软雅黑" w:eastAsia="微软雅黑" w:hAnsi="微软雅黑" w:hint="eastAsia"/>
          <w:b/>
        </w:rPr>
        <w:t>方式一：</w:t>
      </w:r>
      <w:r w:rsidR="003302EF" w:rsidRPr="00997187">
        <w:rPr>
          <w:rFonts w:ascii="微软雅黑" w:eastAsia="微软雅黑" w:hAnsi="微软雅黑"/>
          <w:b/>
        </w:rPr>
        <w:t>直接</w:t>
      </w:r>
      <w:r w:rsidR="009478D2" w:rsidRPr="00997187">
        <w:rPr>
          <w:rFonts w:ascii="微软雅黑" w:eastAsia="微软雅黑" w:hAnsi="微软雅黑" w:hint="eastAsia"/>
          <w:b/>
        </w:rPr>
        <w:t>双击</w:t>
      </w:r>
      <w:r w:rsidR="003302EF" w:rsidRPr="00997187">
        <w:rPr>
          <w:rFonts w:ascii="微软雅黑" w:eastAsia="微软雅黑" w:hAnsi="微软雅黑" w:hint="eastAsia"/>
          <w:b/>
        </w:rPr>
        <w:t>运行即可</w:t>
      </w:r>
      <w:r w:rsidRPr="00997187">
        <w:rPr>
          <w:rFonts w:ascii="微软雅黑" w:eastAsia="微软雅黑" w:hAnsi="微软雅黑" w:hint="eastAsia"/>
          <w:b/>
        </w:rPr>
        <w:t>（基于命令行的执行型程序）</w:t>
      </w:r>
    </w:p>
    <w:p w:rsidR="003302EF" w:rsidRPr="00997187" w:rsidRDefault="00ED40C6" w:rsidP="004425CA">
      <w:pPr>
        <w:rPr>
          <w:rFonts w:ascii="微软雅黑" w:eastAsia="微软雅黑" w:hAnsi="微软雅黑"/>
          <w:b/>
        </w:rPr>
      </w:pPr>
      <w:r w:rsidRPr="00997187">
        <w:rPr>
          <w:rFonts w:ascii="微软雅黑" w:eastAsia="微软雅黑" w:hAnsi="微软雅黑" w:hint="eastAsia"/>
          <w:b/>
        </w:rPr>
        <w:t>方式</w:t>
      </w:r>
      <w:r w:rsidRPr="00997187">
        <w:rPr>
          <w:rFonts w:ascii="微软雅黑" w:eastAsia="微软雅黑" w:hAnsi="微软雅黑" w:hint="eastAsia"/>
          <w:b/>
        </w:rPr>
        <w:t>二</w:t>
      </w:r>
      <w:r w:rsidRPr="00997187">
        <w:rPr>
          <w:rFonts w:ascii="微软雅黑" w:eastAsia="微软雅黑" w:hAnsi="微软雅黑" w:hint="eastAsia"/>
          <w:b/>
        </w:rPr>
        <w:t>：</w:t>
      </w:r>
      <w:r w:rsidR="009478D2" w:rsidRPr="00997187">
        <w:rPr>
          <w:rFonts w:ascii="微软雅黑" w:eastAsia="微软雅黑" w:hAnsi="微软雅黑" w:hint="eastAsia"/>
          <w:b/>
        </w:rPr>
        <w:t>通过CMD</w:t>
      </w:r>
      <w:r w:rsidRPr="00997187">
        <w:rPr>
          <w:rFonts w:ascii="微软雅黑" w:eastAsia="微软雅黑" w:hAnsi="微软雅黑" w:hint="eastAsia"/>
          <w:b/>
        </w:rPr>
        <w:t>进行管理</w:t>
      </w:r>
    </w:p>
    <w:p w:rsidR="009478D2" w:rsidRDefault="009478D2" w:rsidP="004425CA">
      <w:r>
        <w:rPr>
          <w:noProof/>
        </w:rPr>
        <w:drawing>
          <wp:inline distT="0" distB="0" distL="0" distR="0" wp14:anchorId="52E68A04" wp14:editId="1F0F195B">
            <wp:extent cx="3267075" cy="1343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C6" w:rsidRPr="004F4AE8" w:rsidRDefault="00ED40C6" w:rsidP="004425CA">
      <w:pPr>
        <w:rPr>
          <w:rFonts w:ascii="微软雅黑" w:eastAsia="微软雅黑" w:hAnsi="微软雅黑" w:hint="eastAsia"/>
          <w:b/>
        </w:rPr>
      </w:pPr>
    </w:p>
    <w:p w:rsidR="00ED40C6" w:rsidRPr="004F4AE8" w:rsidRDefault="00ED40C6" w:rsidP="004425CA">
      <w:pPr>
        <w:rPr>
          <w:rFonts w:ascii="微软雅黑" w:eastAsia="微软雅黑" w:hAnsi="微软雅黑" w:hint="eastAsia"/>
          <w:b/>
        </w:rPr>
      </w:pPr>
      <w:r w:rsidRPr="004F4AE8">
        <w:rPr>
          <w:rFonts w:ascii="微软雅黑" w:eastAsia="微软雅黑" w:hAnsi="微软雅黑" w:hint="eastAsia"/>
          <w:b/>
        </w:rPr>
        <w:t>方式</w:t>
      </w:r>
      <w:r w:rsidRPr="004F4AE8">
        <w:rPr>
          <w:rFonts w:ascii="微软雅黑" w:eastAsia="微软雅黑" w:hAnsi="微软雅黑" w:hint="eastAsia"/>
          <w:b/>
        </w:rPr>
        <w:t>三：添加到</w:t>
      </w:r>
      <w:r w:rsidR="009478D2" w:rsidRPr="004F4AE8">
        <w:rPr>
          <w:rFonts w:ascii="微软雅黑" w:eastAsia="微软雅黑" w:hAnsi="微软雅黑"/>
          <w:b/>
        </w:rPr>
        <w:t>W</w:t>
      </w:r>
      <w:r w:rsidR="009478D2" w:rsidRPr="004F4AE8">
        <w:rPr>
          <w:rFonts w:ascii="微软雅黑" w:eastAsia="微软雅黑" w:hAnsi="微软雅黑" w:hint="eastAsia"/>
          <w:b/>
        </w:rPr>
        <w:t>indows</w:t>
      </w:r>
      <w:r w:rsidRPr="004F4AE8">
        <w:rPr>
          <w:rFonts w:ascii="微软雅黑" w:eastAsia="微软雅黑" w:hAnsi="微软雅黑" w:hint="eastAsia"/>
          <w:b/>
        </w:rPr>
        <w:t>服务</w:t>
      </w:r>
      <w:r w:rsidR="00DF3DFC" w:rsidRPr="004F4AE8">
        <w:rPr>
          <w:rFonts w:ascii="微软雅黑" w:eastAsia="微软雅黑" w:hAnsi="微软雅黑" w:hint="eastAsia"/>
          <w:b/>
        </w:rPr>
        <w:t>(</w:t>
      </w:r>
      <w:proofErr w:type="spellStart"/>
      <w:r w:rsidR="00322BAB" w:rsidRPr="004F4AE8">
        <w:rPr>
          <w:rFonts w:ascii="微软雅黑" w:eastAsia="微软雅黑" w:hAnsi="微软雅黑" w:hint="eastAsia"/>
          <w:b/>
        </w:rPr>
        <w:t>memca</w:t>
      </w:r>
      <w:r w:rsidR="00322BAB" w:rsidRPr="004F4AE8">
        <w:rPr>
          <w:rFonts w:ascii="微软雅黑" w:eastAsia="微软雅黑" w:hAnsi="微软雅黑"/>
          <w:b/>
        </w:rPr>
        <w:t>ched</w:t>
      </w:r>
      <w:proofErr w:type="spellEnd"/>
      <w:r w:rsidR="00322BAB" w:rsidRPr="004F4AE8">
        <w:rPr>
          <w:rFonts w:ascii="微软雅黑" w:eastAsia="微软雅黑" w:hAnsi="微软雅黑"/>
          <w:b/>
        </w:rPr>
        <w:t xml:space="preserve"> –</w:t>
      </w:r>
      <w:r w:rsidR="00322BAB" w:rsidRPr="004F4AE8">
        <w:rPr>
          <w:rFonts w:ascii="微软雅黑" w:eastAsia="微软雅黑" w:hAnsi="微软雅黑" w:hint="eastAsia"/>
          <w:b/>
        </w:rPr>
        <w:t>d</w:t>
      </w:r>
      <w:r w:rsidR="00322BAB" w:rsidRPr="004F4AE8">
        <w:rPr>
          <w:rFonts w:ascii="微软雅黑" w:eastAsia="微软雅黑" w:hAnsi="微软雅黑"/>
          <w:b/>
        </w:rPr>
        <w:t xml:space="preserve"> install</w:t>
      </w:r>
      <w:r w:rsidR="00DF3DFC" w:rsidRPr="004F4AE8">
        <w:rPr>
          <w:rFonts w:ascii="微软雅黑" w:eastAsia="微软雅黑" w:hAnsi="微软雅黑" w:hint="eastAsia"/>
          <w:b/>
        </w:rPr>
        <w:t>)</w:t>
      </w:r>
    </w:p>
    <w:p w:rsidR="003A6CD5" w:rsidRPr="00DC1582" w:rsidRDefault="00DC1582" w:rsidP="00DC1582">
      <w:pPr>
        <w:pStyle w:val="a7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需要</w:t>
      </w:r>
      <w:r w:rsidR="004F4AE8" w:rsidRPr="00DC1582">
        <w:rPr>
          <w:rFonts w:hint="eastAsia"/>
          <w:b/>
        </w:rPr>
        <w:t>以管理员身份运行</w:t>
      </w:r>
      <w:r w:rsidR="004F4AE8" w:rsidRPr="00DC1582">
        <w:rPr>
          <w:rFonts w:hint="eastAsia"/>
          <w:b/>
        </w:rPr>
        <w:t xml:space="preserve"> </w:t>
      </w:r>
      <w:proofErr w:type="spellStart"/>
      <w:r w:rsidR="004F4AE8" w:rsidRPr="00DC1582">
        <w:rPr>
          <w:rFonts w:hint="eastAsia"/>
          <w:b/>
        </w:rPr>
        <w:t>cmd</w:t>
      </w:r>
      <w:proofErr w:type="spellEnd"/>
    </w:p>
    <w:p w:rsidR="009478D2" w:rsidRDefault="00C41639" w:rsidP="004425CA">
      <w:r>
        <w:rPr>
          <w:noProof/>
        </w:rPr>
        <w:lastRenderedPageBreak/>
        <w:drawing>
          <wp:inline distT="0" distB="0" distL="0" distR="0" wp14:anchorId="4DA5DEA6" wp14:editId="3D1528FB">
            <wp:extent cx="3848100" cy="962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AB" w:rsidRDefault="00322BAB" w:rsidP="004425CA"/>
    <w:p w:rsidR="00C41639" w:rsidRPr="00997187" w:rsidRDefault="004B3BE5" w:rsidP="004B3BE5">
      <w:pPr>
        <w:rPr>
          <w:b/>
        </w:rPr>
      </w:pPr>
      <w:r w:rsidRPr="00997187">
        <w:rPr>
          <w:rFonts w:hint="eastAsia"/>
          <w:b/>
        </w:rPr>
        <w:t>添加</w:t>
      </w:r>
      <w:r w:rsidR="00C41639" w:rsidRPr="00997187">
        <w:rPr>
          <w:rFonts w:hint="eastAsia"/>
          <w:b/>
        </w:rPr>
        <w:t>服务：</w:t>
      </w:r>
    </w:p>
    <w:p w:rsidR="00C41639" w:rsidRDefault="00C41639" w:rsidP="004425CA">
      <w:r>
        <w:rPr>
          <w:noProof/>
        </w:rPr>
        <w:drawing>
          <wp:inline distT="0" distB="0" distL="0" distR="0" wp14:anchorId="26CF67D3" wp14:editId="0361FCD0">
            <wp:extent cx="4591050" cy="476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639" w:rsidRDefault="00C41639" w:rsidP="004425CA">
      <w:r>
        <w:rPr>
          <w:noProof/>
        </w:rPr>
        <w:drawing>
          <wp:inline distT="0" distB="0" distL="0" distR="0" wp14:anchorId="39DFFBF1" wp14:editId="7AD0BCB6">
            <wp:extent cx="5274310" cy="17360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639" w:rsidRDefault="00C41639" w:rsidP="004425CA"/>
    <w:p w:rsidR="00C41639" w:rsidRPr="00997187" w:rsidRDefault="00C41639" w:rsidP="004425CA">
      <w:pPr>
        <w:rPr>
          <w:b/>
        </w:rPr>
      </w:pPr>
      <w:r w:rsidRPr="00997187">
        <w:rPr>
          <w:rFonts w:hint="eastAsia"/>
          <w:b/>
        </w:rPr>
        <w:t>卸载服务：</w:t>
      </w:r>
    </w:p>
    <w:p w:rsidR="00C41639" w:rsidRDefault="00C41639" w:rsidP="004425CA">
      <w:r>
        <w:rPr>
          <w:noProof/>
        </w:rPr>
        <w:drawing>
          <wp:inline distT="0" distB="0" distL="0" distR="0" wp14:anchorId="50CC265F" wp14:editId="01E7A570">
            <wp:extent cx="4029075" cy="4953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5B" w:rsidRDefault="00E9585B" w:rsidP="004425CA"/>
    <w:p w:rsidR="00E9585B" w:rsidRDefault="00E9585B" w:rsidP="004425CA"/>
    <w:p w:rsidR="00E9585B" w:rsidRPr="00E010D5" w:rsidRDefault="00E9585B" w:rsidP="004425CA">
      <w:pPr>
        <w:rPr>
          <w:b/>
        </w:rPr>
      </w:pPr>
      <w:r w:rsidRPr="00E010D5">
        <w:rPr>
          <w:rFonts w:hint="eastAsia"/>
          <w:b/>
        </w:rPr>
        <w:t>建议</w:t>
      </w:r>
      <w:r w:rsidR="009673FD" w:rsidRPr="00E010D5">
        <w:rPr>
          <w:rFonts w:hint="eastAsia"/>
          <w:b/>
        </w:rPr>
        <w:t>在开发阶段选择</w:t>
      </w:r>
      <w:r w:rsidRPr="00E010D5">
        <w:rPr>
          <w:rFonts w:hint="eastAsia"/>
          <w:b/>
        </w:rPr>
        <w:t>第</w:t>
      </w:r>
      <w:proofErr w:type="spellStart"/>
      <w:r w:rsidR="00E010D5" w:rsidRPr="00E010D5">
        <w:rPr>
          <w:rFonts w:hint="eastAsia"/>
          <w:b/>
        </w:rPr>
        <w:t>cmd</w:t>
      </w:r>
      <w:proofErr w:type="spellEnd"/>
      <w:r w:rsidR="00E010D5" w:rsidRPr="00E010D5">
        <w:rPr>
          <w:rFonts w:hint="eastAsia"/>
          <w:b/>
        </w:rPr>
        <w:t xml:space="preserve"> </w:t>
      </w:r>
      <w:r w:rsidR="00E010D5" w:rsidRPr="00E010D5">
        <w:rPr>
          <w:rFonts w:hint="eastAsia"/>
          <w:b/>
        </w:rPr>
        <w:t>方式，</w:t>
      </w:r>
      <w:r w:rsidR="009673FD" w:rsidRPr="00E010D5">
        <w:rPr>
          <w:b/>
        </w:rPr>
        <w:t>生产</w:t>
      </w:r>
      <w:r w:rsidR="00E010D5" w:rsidRPr="00E010D5">
        <w:rPr>
          <w:rFonts w:hint="eastAsia"/>
          <w:b/>
        </w:rPr>
        <w:t>阶段使用添加服务方式</w:t>
      </w:r>
    </w:p>
    <w:p w:rsidR="00E010D5" w:rsidRDefault="00E010D5" w:rsidP="004425CA"/>
    <w:p w:rsidR="00E010D5" w:rsidRPr="00997187" w:rsidRDefault="00E010D5" w:rsidP="00E010D5">
      <w:pPr>
        <w:rPr>
          <w:rFonts w:ascii="微软雅黑" w:eastAsia="微软雅黑" w:hAnsi="微软雅黑" w:hint="eastAsia"/>
          <w:b/>
          <w:sz w:val="28"/>
          <w:szCs w:val="28"/>
        </w:rPr>
      </w:pPr>
      <w:proofErr w:type="spellStart"/>
      <w:r w:rsidRPr="00E010D5">
        <w:rPr>
          <w:rFonts w:ascii="微软雅黑" w:eastAsia="微软雅黑" w:hAnsi="微软雅黑"/>
          <w:b/>
          <w:sz w:val="28"/>
          <w:szCs w:val="28"/>
        </w:rPr>
        <w:t>M</w:t>
      </w:r>
      <w:r w:rsidRPr="00E010D5">
        <w:rPr>
          <w:rFonts w:ascii="微软雅黑" w:eastAsia="微软雅黑" w:hAnsi="微软雅黑" w:hint="eastAsia"/>
          <w:b/>
          <w:sz w:val="28"/>
          <w:szCs w:val="28"/>
        </w:rPr>
        <w:t>emcached</w:t>
      </w:r>
      <w:proofErr w:type="spellEnd"/>
      <w:r>
        <w:rPr>
          <w:rFonts w:ascii="微软雅黑" w:eastAsia="微软雅黑" w:hAnsi="微软雅黑" w:hint="eastAsia"/>
          <w:b/>
          <w:sz w:val="28"/>
          <w:szCs w:val="28"/>
        </w:rPr>
        <w:t>管理命令</w:t>
      </w:r>
    </w:p>
    <w:p w:rsidR="00E010D5" w:rsidRDefault="00E010D5" w:rsidP="004425CA"/>
    <w:p w:rsidR="009673FD" w:rsidRDefault="00E010D5" w:rsidP="004425CA">
      <w:proofErr w:type="spellStart"/>
      <w:r w:rsidRPr="00E010D5">
        <w:rPr>
          <w:color w:val="FF0000"/>
        </w:rPr>
        <w:t>m</w:t>
      </w:r>
      <w:r w:rsidRPr="00E010D5">
        <w:rPr>
          <w:rFonts w:hint="eastAsia"/>
          <w:color w:val="FF0000"/>
        </w:rPr>
        <w:t>em</w:t>
      </w:r>
      <w:r w:rsidRPr="00E010D5">
        <w:rPr>
          <w:color w:val="FF0000"/>
        </w:rPr>
        <w:t>cached</w:t>
      </w:r>
      <w:proofErr w:type="spellEnd"/>
      <w:r w:rsidRPr="00E010D5">
        <w:rPr>
          <w:color w:val="FF0000"/>
        </w:rPr>
        <w:t xml:space="preserve"> –</w:t>
      </w:r>
      <w:r w:rsidR="009673FD" w:rsidRPr="00E010D5">
        <w:rPr>
          <w:rFonts w:hint="eastAsia"/>
          <w:color w:val="FF0000"/>
        </w:rPr>
        <w:t>h</w:t>
      </w:r>
      <w:r>
        <w:tab/>
      </w:r>
      <w:r>
        <w:rPr>
          <w:rFonts w:hint="eastAsia"/>
        </w:rPr>
        <w:t>获取帮助信息</w:t>
      </w:r>
    </w:p>
    <w:p w:rsidR="00F92203" w:rsidRDefault="00F92203" w:rsidP="004425CA">
      <w:pPr>
        <w:rPr>
          <w:rFonts w:hint="eastAsia"/>
        </w:rPr>
      </w:pPr>
    </w:p>
    <w:p w:rsidR="00F92203" w:rsidRDefault="00B1428D" w:rsidP="004425CA">
      <w:r>
        <w:rPr>
          <w:rFonts w:hint="eastAsia"/>
        </w:rPr>
        <w:t>开启服务器</w:t>
      </w:r>
      <w:r w:rsidR="00F92203">
        <w:rPr>
          <w:rFonts w:hint="eastAsia"/>
        </w:rPr>
        <w:t>重要的选项：</w:t>
      </w:r>
    </w:p>
    <w:p w:rsidR="00F92203" w:rsidRDefault="00E010D5" w:rsidP="004425CA">
      <w:proofErr w:type="spellStart"/>
      <w:r w:rsidRPr="00E010D5">
        <w:rPr>
          <w:color w:val="FF0000"/>
        </w:rPr>
        <w:t>m</w:t>
      </w:r>
      <w:r w:rsidRPr="00E010D5">
        <w:rPr>
          <w:rFonts w:hint="eastAsia"/>
          <w:color w:val="FF0000"/>
        </w:rPr>
        <w:t>em</w:t>
      </w:r>
      <w:r w:rsidRPr="00E010D5">
        <w:rPr>
          <w:color w:val="FF0000"/>
        </w:rPr>
        <w:t>cached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="00F92203">
        <w:rPr>
          <w:rFonts w:hint="eastAsia"/>
        </w:rPr>
        <w:t>-p</w:t>
      </w:r>
      <w:r w:rsidR="00F92203">
        <w:rPr>
          <w:rFonts w:hint="eastAsia"/>
        </w:rPr>
        <w:tab/>
      </w:r>
      <w:r>
        <w:tab/>
      </w:r>
      <w:r w:rsidR="00F92203">
        <w:rPr>
          <w:rFonts w:hint="eastAsia"/>
        </w:rPr>
        <w:t>监听端口</w:t>
      </w:r>
      <w:r>
        <w:tab/>
      </w:r>
      <w:r>
        <w:rPr>
          <w:rFonts w:hint="eastAsia"/>
        </w:rPr>
        <w:t>默认</w:t>
      </w:r>
      <w:r w:rsidR="00F92203" w:rsidRPr="00CA31D3">
        <w:rPr>
          <w:rFonts w:hint="eastAsia"/>
          <w:highlight w:val="yellow"/>
        </w:rPr>
        <w:t>11211</w:t>
      </w:r>
    </w:p>
    <w:p w:rsidR="00F92203" w:rsidRDefault="00E010D5" w:rsidP="004425CA">
      <w:proofErr w:type="spellStart"/>
      <w:r w:rsidRPr="00E010D5">
        <w:rPr>
          <w:color w:val="FF0000"/>
        </w:rPr>
        <w:t>m</w:t>
      </w:r>
      <w:r w:rsidRPr="00E010D5">
        <w:rPr>
          <w:rFonts w:hint="eastAsia"/>
          <w:color w:val="FF0000"/>
        </w:rPr>
        <w:t>em</w:t>
      </w:r>
      <w:r w:rsidRPr="00E010D5">
        <w:rPr>
          <w:color w:val="FF0000"/>
        </w:rPr>
        <w:t>cached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="00F92203">
        <w:rPr>
          <w:rFonts w:hint="eastAsia"/>
        </w:rPr>
        <w:t>-</w:t>
      </w:r>
      <w:r w:rsidR="00F92203">
        <w:t>l</w:t>
      </w:r>
      <w:r w:rsidR="00F92203">
        <w:tab/>
      </w:r>
      <w:r>
        <w:tab/>
      </w:r>
      <w:r>
        <w:rPr>
          <w:rFonts w:hint="eastAsia"/>
        </w:rPr>
        <w:t>监听</w:t>
      </w:r>
      <w:r w:rsidR="00F92203">
        <w:rPr>
          <w:rFonts w:hint="eastAsia"/>
        </w:rPr>
        <w:t>IP</w:t>
      </w:r>
      <w:r>
        <w:tab/>
      </w:r>
      <w:r>
        <w:tab/>
      </w:r>
    </w:p>
    <w:p w:rsidR="009467EC" w:rsidRDefault="00E010D5" w:rsidP="004425CA">
      <w:proofErr w:type="spellStart"/>
      <w:r w:rsidRPr="00E010D5">
        <w:rPr>
          <w:color w:val="FF0000"/>
        </w:rPr>
        <w:t>m</w:t>
      </w:r>
      <w:r w:rsidRPr="00E010D5">
        <w:rPr>
          <w:rFonts w:hint="eastAsia"/>
          <w:color w:val="FF0000"/>
        </w:rPr>
        <w:t>em</w:t>
      </w:r>
      <w:r w:rsidRPr="00E010D5">
        <w:rPr>
          <w:color w:val="FF0000"/>
        </w:rPr>
        <w:t>cached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="009467EC">
        <w:rPr>
          <w:rFonts w:hint="eastAsia"/>
        </w:rPr>
        <w:t>-m</w:t>
      </w:r>
      <w:r w:rsidR="009467EC">
        <w:rPr>
          <w:rFonts w:hint="eastAsia"/>
        </w:rPr>
        <w:tab/>
      </w:r>
      <w:r>
        <w:tab/>
      </w:r>
      <w:r>
        <w:rPr>
          <w:rFonts w:hint="eastAsia"/>
        </w:rPr>
        <w:t>可占用</w:t>
      </w:r>
      <w:r w:rsidR="009467EC">
        <w:rPr>
          <w:rFonts w:hint="eastAsia"/>
        </w:rPr>
        <w:t>最大的内存</w:t>
      </w:r>
      <w:r>
        <w:rPr>
          <w:rFonts w:hint="eastAsia"/>
        </w:rPr>
        <w:t>，</w:t>
      </w:r>
      <w:r w:rsidR="00573823">
        <w:rPr>
          <w:rFonts w:hint="eastAsia"/>
        </w:rPr>
        <w:t>以</w:t>
      </w:r>
      <w:r w:rsidR="00573823">
        <w:rPr>
          <w:rFonts w:hint="eastAsia"/>
        </w:rPr>
        <w:t>M</w:t>
      </w:r>
      <w:r w:rsidR="00573823">
        <w:rPr>
          <w:rFonts w:hint="eastAsia"/>
        </w:rPr>
        <w:t>兆为单位</w:t>
      </w:r>
      <w:r>
        <w:tab/>
      </w:r>
      <w:r>
        <w:tab/>
      </w:r>
      <w:r w:rsidR="00573823">
        <w:t>默认</w:t>
      </w:r>
      <w:r w:rsidR="00573823" w:rsidRPr="00CA31D3">
        <w:rPr>
          <w:rFonts w:hint="eastAsia"/>
          <w:highlight w:val="yellow"/>
        </w:rPr>
        <w:t>64</w:t>
      </w:r>
      <w:r w:rsidR="00573823" w:rsidRPr="00CA31D3">
        <w:rPr>
          <w:highlight w:val="yellow"/>
        </w:rPr>
        <w:t>M</w:t>
      </w:r>
    </w:p>
    <w:p w:rsidR="00CA31D3" w:rsidRDefault="00CA31D3" w:rsidP="004425CA"/>
    <w:p w:rsidR="00D326CC" w:rsidRPr="009673FD" w:rsidRDefault="00D326CC" w:rsidP="004425CA">
      <w:r>
        <w:rPr>
          <w:noProof/>
        </w:rPr>
        <w:drawing>
          <wp:inline distT="0" distB="0" distL="0" distR="0" wp14:anchorId="2E390CAD" wp14:editId="141424F6">
            <wp:extent cx="5181600" cy="4381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5B" w:rsidRDefault="00E9585B" w:rsidP="004425CA"/>
    <w:p w:rsidR="006760D1" w:rsidRPr="00CA31D3" w:rsidRDefault="006760D1" w:rsidP="006760D1">
      <w:pPr>
        <w:pStyle w:val="3"/>
        <w:rPr>
          <w:rFonts w:ascii="微软雅黑" w:eastAsia="微软雅黑" w:hAnsi="微软雅黑"/>
        </w:rPr>
      </w:pPr>
      <w:r w:rsidRPr="00CA31D3">
        <w:rPr>
          <w:rFonts w:ascii="微软雅黑" w:eastAsia="微软雅黑" w:hAnsi="微软雅黑" w:hint="eastAsia"/>
        </w:rPr>
        <w:lastRenderedPageBreak/>
        <w:t>客户端</w:t>
      </w:r>
    </w:p>
    <w:p w:rsidR="006760D1" w:rsidRDefault="0075195B" w:rsidP="006760D1">
      <w:proofErr w:type="spellStart"/>
      <w:r>
        <w:t>C</w:t>
      </w:r>
      <w:r>
        <w:rPr>
          <w:rFonts w:hint="eastAsia"/>
        </w:rPr>
        <w:t>md</w:t>
      </w:r>
      <w:proofErr w:type="spellEnd"/>
      <w:r>
        <w:t xml:space="preserve"> </w:t>
      </w:r>
      <w:r>
        <w:rPr>
          <w:rFonts w:hint="eastAsia"/>
        </w:rPr>
        <w:t>等</w:t>
      </w:r>
      <w:r w:rsidR="006760D1">
        <w:rPr>
          <w:rFonts w:hint="eastAsia"/>
        </w:rPr>
        <w:t>支持网络连接</w:t>
      </w:r>
      <w:r w:rsidR="00B63D58">
        <w:rPr>
          <w:rFonts w:hint="eastAsia"/>
        </w:rPr>
        <w:t>、可以发送文本</w:t>
      </w:r>
      <w:r w:rsidR="006760D1">
        <w:rPr>
          <w:rFonts w:hint="eastAsia"/>
        </w:rPr>
        <w:t>指令</w:t>
      </w:r>
      <w:r w:rsidR="00B63D58">
        <w:rPr>
          <w:rFonts w:hint="eastAsia"/>
        </w:rPr>
        <w:t>的工具</w:t>
      </w:r>
      <w:r w:rsidR="006760D1">
        <w:rPr>
          <w:rFonts w:hint="eastAsia"/>
        </w:rPr>
        <w:t>，</w:t>
      </w:r>
      <w:r w:rsidR="006760D1">
        <w:t>就可以</w:t>
      </w:r>
      <w:r w:rsidR="006760D1">
        <w:rPr>
          <w:rFonts w:hint="eastAsia"/>
        </w:rPr>
        <w:t>作为</w:t>
      </w:r>
      <w:proofErr w:type="spellStart"/>
      <w:r w:rsidR="006760D1">
        <w:rPr>
          <w:rFonts w:hint="eastAsia"/>
        </w:rPr>
        <w:t>memcache</w:t>
      </w:r>
      <w:r w:rsidR="006760D1">
        <w:t>d</w:t>
      </w:r>
      <w:proofErr w:type="spellEnd"/>
      <w:r w:rsidR="00B63D58">
        <w:t xml:space="preserve"> </w:t>
      </w:r>
      <w:r w:rsidR="00B63D58">
        <w:rPr>
          <w:rFonts w:hint="eastAsia"/>
        </w:rPr>
        <w:t>的客户端</w:t>
      </w:r>
      <w:r w:rsidR="006760D1">
        <w:rPr>
          <w:rFonts w:hint="eastAsia"/>
        </w:rPr>
        <w:t>！</w:t>
      </w:r>
    </w:p>
    <w:p w:rsidR="00B81432" w:rsidRDefault="00F200B1" w:rsidP="006760D1">
      <w:r>
        <w:rPr>
          <w:rFonts w:hint="eastAsia"/>
          <w:b/>
        </w:rPr>
        <w:t>如：</w:t>
      </w:r>
      <w:proofErr w:type="spellStart"/>
      <w:r w:rsidR="00E97387" w:rsidRPr="00B63D58">
        <w:rPr>
          <w:rFonts w:hint="eastAsia"/>
          <w:b/>
        </w:rPr>
        <w:t>S</w:t>
      </w:r>
      <w:r w:rsidR="00E97387" w:rsidRPr="00B63D58">
        <w:rPr>
          <w:b/>
        </w:rPr>
        <w:t>e</w:t>
      </w:r>
      <w:r w:rsidR="00E97387" w:rsidRPr="00B63D58">
        <w:rPr>
          <w:rFonts w:hint="eastAsia"/>
          <w:b/>
        </w:rPr>
        <w:t>cure</w:t>
      </w:r>
      <w:r w:rsidR="00E97387" w:rsidRPr="00B63D58">
        <w:rPr>
          <w:b/>
        </w:rPr>
        <w:t>CRT</w:t>
      </w:r>
      <w:proofErr w:type="spellEnd"/>
      <w:r w:rsidR="00B63D58">
        <w:rPr>
          <w:rFonts w:hint="eastAsia"/>
        </w:rPr>
        <w:t xml:space="preserve"> </w:t>
      </w:r>
      <w:r w:rsidR="00CB0D84">
        <w:rPr>
          <w:rFonts w:hint="eastAsia"/>
        </w:rPr>
        <w:t>选择</w:t>
      </w:r>
      <w:r w:rsidR="00B63D58">
        <w:rPr>
          <w:rFonts w:hint="eastAsia"/>
        </w:rPr>
        <w:t>以</w:t>
      </w:r>
      <w:r w:rsidR="00E97387">
        <w:rPr>
          <w:rFonts w:hint="eastAsia"/>
        </w:rPr>
        <w:t>telnet</w:t>
      </w:r>
      <w:r w:rsidR="00E97387">
        <w:rPr>
          <w:rFonts w:hint="eastAsia"/>
        </w:rPr>
        <w:t>协议</w:t>
      </w:r>
      <w:r w:rsidR="00E97387">
        <w:t>进行</w:t>
      </w:r>
      <w:r>
        <w:rPr>
          <w:rFonts w:hint="eastAsia"/>
        </w:rPr>
        <w:t>远程连接</w:t>
      </w:r>
    </w:p>
    <w:p w:rsidR="00E97387" w:rsidRDefault="00E97387" w:rsidP="006760D1">
      <w:r>
        <w:rPr>
          <w:noProof/>
        </w:rPr>
        <w:drawing>
          <wp:inline distT="0" distB="0" distL="0" distR="0" wp14:anchorId="649B2620" wp14:editId="7E951ABC">
            <wp:extent cx="3743325" cy="34099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87" w:rsidRDefault="00E97387" w:rsidP="006760D1">
      <w:r>
        <w:rPr>
          <w:noProof/>
        </w:rPr>
        <w:drawing>
          <wp:inline distT="0" distB="0" distL="0" distR="0" wp14:anchorId="110CC48F" wp14:editId="1393233B">
            <wp:extent cx="3200400" cy="13144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87" w:rsidRDefault="00E97387" w:rsidP="006760D1"/>
    <w:p w:rsidR="00E97387" w:rsidRPr="00EA3EC3" w:rsidRDefault="00EA3EC3" w:rsidP="006760D1">
      <w:pPr>
        <w:rPr>
          <w:b/>
        </w:rPr>
      </w:pPr>
      <w:r>
        <w:rPr>
          <w:rFonts w:hint="eastAsia"/>
          <w:b/>
        </w:rPr>
        <w:t>客户端向服务器发送</w:t>
      </w:r>
      <w:r w:rsidRPr="00EA3EC3">
        <w:rPr>
          <w:rFonts w:hint="eastAsia"/>
          <w:b/>
          <w:color w:val="FF0000"/>
        </w:rPr>
        <w:t>命令</w:t>
      </w:r>
      <w:r>
        <w:rPr>
          <w:rFonts w:hint="eastAsia"/>
          <w:b/>
        </w:rPr>
        <w:t>即可获得操作结果，如</w:t>
      </w:r>
    </w:p>
    <w:p w:rsidR="00E97387" w:rsidRDefault="00E97387" w:rsidP="006760D1"/>
    <w:p w:rsidR="00E97387" w:rsidRDefault="00E56552" w:rsidP="006760D1">
      <w:r>
        <w:rPr>
          <w:noProof/>
        </w:rPr>
        <w:drawing>
          <wp:inline distT="0" distB="0" distL="0" distR="0" wp14:anchorId="5958415A" wp14:editId="79908907">
            <wp:extent cx="2857500" cy="4476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28" w:rsidRDefault="00941A28" w:rsidP="006760D1">
      <w:pPr>
        <w:rPr>
          <w:rFonts w:hint="eastAsia"/>
        </w:rPr>
      </w:pPr>
    </w:p>
    <w:p w:rsidR="00AB7EF2" w:rsidRDefault="00AB7EF2" w:rsidP="006760D1">
      <w:r>
        <w:rPr>
          <w:noProof/>
        </w:rPr>
        <w:drawing>
          <wp:inline distT="0" distB="0" distL="0" distR="0" wp14:anchorId="68D13059" wp14:editId="66650720">
            <wp:extent cx="3009900" cy="6477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45" w:rsidRDefault="00246145" w:rsidP="006760D1"/>
    <w:p w:rsidR="00246145" w:rsidRDefault="00246145" w:rsidP="00246145">
      <w:pPr>
        <w:pStyle w:val="3"/>
      </w:pPr>
      <w:r>
        <w:rPr>
          <w:rFonts w:hint="eastAsia"/>
        </w:rPr>
        <w:lastRenderedPageBreak/>
        <w:t>K</w:t>
      </w:r>
      <w:r w:rsidR="001E6460">
        <w:rPr>
          <w:rFonts w:hint="eastAsia"/>
        </w:rPr>
        <w:t>ey</w:t>
      </w:r>
      <w:r>
        <w:rPr>
          <w:rFonts w:hint="eastAsia"/>
        </w:rPr>
        <w:t>/Value</w:t>
      </w:r>
      <w:r>
        <w:rPr>
          <w:rFonts w:hint="eastAsia"/>
        </w:rPr>
        <w:t>型</w:t>
      </w:r>
      <w:r w:rsidR="002E3FEA">
        <w:rPr>
          <w:rFonts w:hint="eastAsia"/>
        </w:rPr>
        <w:t>数据存储</w:t>
      </w:r>
    </w:p>
    <w:p w:rsidR="00246145" w:rsidRDefault="00246145" w:rsidP="00246145">
      <w:pPr>
        <w:pStyle w:val="2"/>
      </w:pPr>
      <w:r w:rsidRPr="00557646">
        <w:rPr>
          <w:rFonts w:hint="eastAsia"/>
          <w:highlight w:val="cyan"/>
        </w:rPr>
        <w:t>设置</w:t>
      </w:r>
      <w:r w:rsidR="003C1C38" w:rsidRPr="00557646">
        <w:rPr>
          <w:sz w:val="36"/>
          <w:szCs w:val="36"/>
          <w:highlight w:val="cyan"/>
        </w:rPr>
        <w:t>set</w:t>
      </w:r>
    </w:p>
    <w:p w:rsidR="00D9439F" w:rsidRPr="000F3071" w:rsidRDefault="000F3071" w:rsidP="006760D1">
      <w:pPr>
        <w:rPr>
          <w:color w:val="FF0000"/>
        </w:rPr>
      </w:pPr>
      <w:r w:rsidRPr="000F3071">
        <w:rPr>
          <w:rFonts w:hint="eastAsia"/>
          <w:b/>
          <w:color w:val="FF0000"/>
          <w:sz w:val="24"/>
          <w:szCs w:val="24"/>
        </w:rPr>
        <w:t>s</w:t>
      </w:r>
      <w:r w:rsidR="00246145" w:rsidRPr="000F3071">
        <w:rPr>
          <w:rFonts w:hint="eastAsia"/>
          <w:b/>
          <w:color w:val="FF0000"/>
          <w:sz w:val="24"/>
          <w:szCs w:val="24"/>
        </w:rPr>
        <w:t>et</w:t>
      </w:r>
      <w:r w:rsidRPr="000F3071">
        <w:rPr>
          <w:color w:val="FF0000"/>
        </w:rPr>
        <w:tab/>
      </w:r>
      <w:r w:rsidR="00D9439F" w:rsidRPr="000F3071">
        <w:rPr>
          <w:i/>
          <w:color w:val="808080" w:themeColor="background1" w:themeShade="80"/>
        </w:rPr>
        <w:t xml:space="preserve">KEY </w:t>
      </w:r>
      <w:r w:rsidR="00D9439F" w:rsidRPr="000F3071">
        <w:rPr>
          <w:rFonts w:hint="eastAsia"/>
          <w:i/>
          <w:color w:val="808080" w:themeColor="background1" w:themeShade="80"/>
        </w:rPr>
        <w:t>压缩标识</w:t>
      </w:r>
      <w:r w:rsidR="00D9439F" w:rsidRPr="000F3071">
        <w:rPr>
          <w:rFonts w:hint="eastAsia"/>
          <w:i/>
          <w:color w:val="808080" w:themeColor="background1" w:themeShade="80"/>
        </w:rPr>
        <w:t xml:space="preserve"> </w:t>
      </w:r>
      <w:r w:rsidR="00D9439F" w:rsidRPr="000F3071">
        <w:rPr>
          <w:rFonts w:hint="eastAsia"/>
          <w:i/>
          <w:color w:val="808080" w:themeColor="background1" w:themeShade="80"/>
        </w:rPr>
        <w:t>有效期</w:t>
      </w:r>
      <w:r w:rsidR="00D9439F" w:rsidRPr="000F3071">
        <w:rPr>
          <w:rFonts w:hint="eastAsia"/>
          <w:i/>
          <w:color w:val="808080" w:themeColor="background1" w:themeShade="80"/>
        </w:rPr>
        <w:t xml:space="preserve"> </w:t>
      </w:r>
      <w:r w:rsidR="00D9439F" w:rsidRPr="000F3071">
        <w:rPr>
          <w:rFonts w:hint="eastAsia"/>
          <w:i/>
          <w:color w:val="808080" w:themeColor="background1" w:themeShade="80"/>
        </w:rPr>
        <w:t>长度</w:t>
      </w:r>
      <w:r w:rsidRPr="000F3071">
        <w:rPr>
          <w:rFonts w:hint="eastAsia"/>
          <w:i/>
          <w:color w:val="808080" w:themeColor="background1" w:themeShade="80"/>
        </w:rPr>
        <w:t xml:space="preserve"> </w:t>
      </w:r>
      <w:r w:rsidRPr="000F3071">
        <w:rPr>
          <w:rFonts w:hint="eastAsia"/>
          <w:i/>
          <w:color w:val="808080" w:themeColor="background1" w:themeShade="80"/>
        </w:rPr>
        <w:t>V</w:t>
      </w:r>
      <w:r w:rsidRPr="000F3071">
        <w:rPr>
          <w:i/>
          <w:color w:val="808080" w:themeColor="background1" w:themeShade="80"/>
        </w:rPr>
        <w:t>ALUE</w:t>
      </w:r>
    </w:p>
    <w:p w:rsidR="00F3263E" w:rsidRDefault="00F3263E" w:rsidP="006760D1">
      <w:r>
        <w:rPr>
          <w:noProof/>
        </w:rPr>
        <w:drawing>
          <wp:inline distT="0" distB="0" distL="0" distR="0" wp14:anchorId="32472750" wp14:editId="3DBBAB6D">
            <wp:extent cx="2914650" cy="4572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3E" w:rsidRDefault="00F3263E" w:rsidP="006760D1"/>
    <w:p w:rsidR="000F3071" w:rsidRDefault="00F3263E" w:rsidP="006760D1">
      <w:r w:rsidRPr="00F3263E">
        <w:rPr>
          <w:rFonts w:hint="eastAsia"/>
          <w:highlight w:val="yellow"/>
        </w:rPr>
        <w:t>压缩标识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告知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服务器，</w:t>
      </w:r>
      <w:r w:rsidRPr="000F3071">
        <w:rPr>
          <w:color w:val="002060"/>
        </w:rPr>
        <w:t>是否</w:t>
      </w:r>
      <w:r w:rsidRPr="000F3071">
        <w:rPr>
          <w:rFonts w:hint="eastAsia"/>
          <w:color w:val="002060"/>
        </w:rPr>
        <w:t>压缩</w:t>
      </w:r>
      <w:r>
        <w:rPr>
          <w:rFonts w:hint="eastAsia"/>
        </w:rPr>
        <w:t>后存储数据。</w:t>
      </w:r>
    </w:p>
    <w:p w:rsidR="00F3263E" w:rsidRDefault="000F3071" w:rsidP="006760D1">
      <w:r>
        <w:t>压缩</w:t>
      </w:r>
      <w:r w:rsidR="00F3263E">
        <w:t>目的</w:t>
      </w:r>
      <w:r w:rsidR="00F3263E">
        <w:rPr>
          <w:rFonts w:hint="eastAsia"/>
        </w:rPr>
        <w:t>为节省磁盘空间</w:t>
      </w:r>
      <w:r>
        <w:rPr>
          <w:rFonts w:hint="eastAsia"/>
        </w:rPr>
        <w:t>，但</w:t>
      </w:r>
      <w:r w:rsidR="00F3263E">
        <w:t>压缩</w:t>
      </w:r>
      <w:r w:rsidR="00F3263E">
        <w:rPr>
          <w:rFonts w:hint="eastAsia"/>
        </w:rPr>
        <w:t>与解压缩会消耗时间。</w:t>
      </w:r>
    </w:p>
    <w:p w:rsidR="000F3071" w:rsidRDefault="00F3263E" w:rsidP="006760D1">
      <w:r w:rsidRPr="00F3263E">
        <w:rPr>
          <w:rFonts w:hint="eastAsia"/>
          <w:highlight w:val="yellow"/>
        </w:rPr>
        <w:t>有效期</w:t>
      </w:r>
      <w:r>
        <w:rPr>
          <w:rFonts w:hint="eastAsia"/>
        </w:rPr>
        <w:t>：</w:t>
      </w:r>
      <w:r>
        <w:tab/>
      </w:r>
      <w:r w:rsidR="000F3071">
        <w:rPr>
          <w:rFonts w:hint="eastAsia"/>
        </w:rPr>
        <w:t>用于表示</w:t>
      </w:r>
      <w:r>
        <w:rPr>
          <w:rFonts w:hint="eastAsia"/>
        </w:rPr>
        <w:t>KEY</w:t>
      </w:r>
      <w:r>
        <w:t>在</w:t>
      </w:r>
      <w:r>
        <w:rPr>
          <w:rFonts w:hint="eastAsia"/>
        </w:rPr>
        <w:t>什么时间失效。设置方式有两种，</w:t>
      </w:r>
      <w:r>
        <w:t>时间</w:t>
      </w:r>
      <w:r>
        <w:rPr>
          <w:rFonts w:hint="eastAsia"/>
        </w:rPr>
        <w:t>间隔和时间戳。</w:t>
      </w:r>
    </w:p>
    <w:p w:rsidR="00F3263E" w:rsidRDefault="00F3263E" w:rsidP="006760D1">
      <w:r>
        <w:rPr>
          <w:rFonts w:hint="eastAsia"/>
        </w:rPr>
        <w:t>区分</w:t>
      </w:r>
      <w:r w:rsidRPr="000F3071">
        <w:rPr>
          <w:rFonts w:hint="eastAsia"/>
          <w:color w:val="002060"/>
        </w:rPr>
        <w:t>时间间隔</w:t>
      </w:r>
      <w:r>
        <w:rPr>
          <w:rFonts w:hint="eastAsia"/>
        </w:rPr>
        <w:t>和</w:t>
      </w:r>
      <w:r w:rsidRPr="000F3071">
        <w:rPr>
          <w:rFonts w:hint="eastAsia"/>
          <w:color w:val="002060"/>
        </w:rPr>
        <w:t>时间戳</w:t>
      </w:r>
      <w:r>
        <w:rPr>
          <w:rFonts w:hint="eastAsia"/>
        </w:rPr>
        <w:t>的办法</w:t>
      </w:r>
      <w:r w:rsidR="000F3071">
        <w:rPr>
          <w:rFonts w:hint="eastAsia"/>
        </w:rPr>
        <w:t>：</w:t>
      </w:r>
      <w:r>
        <w:t>临界值</w:t>
      </w:r>
      <w:r>
        <w:rPr>
          <w:rFonts w:hint="eastAsia"/>
        </w:rPr>
        <w:t xml:space="preserve"> </w:t>
      </w:r>
      <w:r w:rsidRPr="000F3071">
        <w:rPr>
          <w:rFonts w:hint="eastAsia"/>
          <w:b/>
          <w:color w:val="C00000"/>
        </w:rPr>
        <w:t>30</w:t>
      </w:r>
      <w:r w:rsidRPr="000F3071">
        <w:rPr>
          <w:b/>
          <w:color w:val="C00000"/>
        </w:rPr>
        <w:t>*24*3600=2592000</w:t>
      </w:r>
      <w:r>
        <w:rPr>
          <w:rFonts w:hint="eastAsia"/>
        </w:rPr>
        <w:t>（</w:t>
      </w:r>
      <w:r>
        <w:rPr>
          <w:rFonts w:hint="eastAsia"/>
        </w:rPr>
        <w:t>30</w:t>
      </w:r>
      <w:r>
        <w:rPr>
          <w:rFonts w:hint="eastAsia"/>
        </w:rPr>
        <w:t>天的时间间隔）</w:t>
      </w:r>
    </w:p>
    <w:p w:rsidR="00E373B5" w:rsidRPr="000F3071" w:rsidRDefault="00E373B5" w:rsidP="006760D1">
      <w:pPr>
        <w:rPr>
          <w:color w:val="C00000"/>
        </w:rPr>
      </w:pPr>
      <w:r w:rsidRPr="000F3071">
        <w:rPr>
          <w:color w:val="C00000"/>
        </w:rPr>
        <w:t>&lt;=2592000</w:t>
      </w:r>
      <w:r w:rsidRPr="000F3071">
        <w:rPr>
          <w:color w:val="C00000"/>
        </w:rPr>
        <w:tab/>
      </w:r>
      <w:r w:rsidRPr="000F3071">
        <w:rPr>
          <w:rFonts w:hint="eastAsia"/>
          <w:color w:val="C00000"/>
        </w:rPr>
        <w:t>时间间隔</w:t>
      </w:r>
    </w:p>
    <w:p w:rsidR="00E373B5" w:rsidRPr="000F3071" w:rsidRDefault="00E373B5" w:rsidP="006760D1">
      <w:pPr>
        <w:rPr>
          <w:color w:val="C00000"/>
        </w:rPr>
      </w:pPr>
      <w:r w:rsidRPr="000F3071">
        <w:rPr>
          <w:rFonts w:hint="eastAsia"/>
          <w:color w:val="C00000"/>
        </w:rPr>
        <w:t>&gt;2592000</w:t>
      </w:r>
      <w:r w:rsidRPr="000F3071">
        <w:rPr>
          <w:rFonts w:hint="eastAsia"/>
          <w:color w:val="C00000"/>
        </w:rPr>
        <w:tab/>
      </w:r>
      <w:r w:rsidRPr="000F3071">
        <w:rPr>
          <w:rFonts w:hint="eastAsia"/>
          <w:color w:val="C00000"/>
        </w:rPr>
        <w:t>时间戳</w:t>
      </w:r>
    </w:p>
    <w:p w:rsidR="000F3071" w:rsidRDefault="000F3071" w:rsidP="006760D1">
      <w:pPr>
        <w:rPr>
          <w:rFonts w:hint="eastAsia"/>
        </w:rPr>
      </w:pPr>
    </w:p>
    <w:p w:rsidR="008D4E49" w:rsidRDefault="008D4E49" w:rsidP="006760D1">
      <w:r>
        <w:rPr>
          <w:noProof/>
        </w:rPr>
        <w:drawing>
          <wp:inline distT="0" distB="0" distL="0" distR="0" wp14:anchorId="6BA7E971" wp14:editId="03068C94">
            <wp:extent cx="3190875" cy="25431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49" w:rsidRPr="007E0974" w:rsidRDefault="008D4E49" w:rsidP="006760D1">
      <w:pPr>
        <w:rPr>
          <w:b/>
          <w:color w:val="C00000"/>
        </w:rPr>
      </w:pPr>
      <w:r w:rsidRPr="007E0974">
        <w:rPr>
          <w:rFonts w:hint="eastAsia"/>
          <w:b/>
          <w:color w:val="C00000"/>
        </w:rPr>
        <w:t>通用的做法就是</w:t>
      </w:r>
      <w:r w:rsidR="007E0974">
        <w:rPr>
          <w:rFonts w:hint="eastAsia"/>
          <w:b/>
          <w:color w:val="C00000"/>
        </w:rPr>
        <w:t>使用</w:t>
      </w:r>
      <w:r w:rsidRPr="007E0974">
        <w:rPr>
          <w:rFonts w:hint="eastAsia"/>
          <w:b/>
          <w:color w:val="C00000"/>
        </w:rPr>
        <w:t>时间戳</w:t>
      </w:r>
    </w:p>
    <w:p w:rsidR="008D4E49" w:rsidRDefault="008D4E49" w:rsidP="006760D1"/>
    <w:p w:rsidR="008D4E49" w:rsidRDefault="008D4E49" w:rsidP="006760D1">
      <w:r w:rsidRPr="008D4E49">
        <w:rPr>
          <w:rFonts w:hint="eastAsia"/>
          <w:highlight w:val="yellow"/>
        </w:rPr>
        <w:t>长度</w:t>
      </w:r>
      <w:r>
        <w:rPr>
          <w:rFonts w:hint="eastAsia"/>
        </w:rPr>
        <w:t>：值的大小</w:t>
      </w:r>
      <w:r w:rsidR="00095A1E">
        <w:rPr>
          <w:rFonts w:hint="eastAsia"/>
        </w:rPr>
        <w:t>，</w:t>
      </w:r>
      <w:r>
        <w:t>字节</w:t>
      </w:r>
      <w:r>
        <w:rPr>
          <w:rFonts w:hint="eastAsia"/>
        </w:rPr>
        <w:t>为单位</w:t>
      </w:r>
      <w:r w:rsidR="00095A1E">
        <w:rPr>
          <w:rFonts w:hint="eastAsia"/>
        </w:rPr>
        <w:t>（注意：</w:t>
      </w:r>
      <w:r w:rsidR="00095A1E">
        <w:rPr>
          <w:rFonts w:hint="eastAsia"/>
        </w:rPr>
        <w:t>utf-8</w:t>
      </w:r>
      <w:r w:rsidR="00095A1E">
        <w:t xml:space="preserve"> </w:t>
      </w:r>
      <w:r w:rsidR="00095A1E">
        <w:rPr>
          <w:rFonts w:hint="eastAsia"/>
        </w:rPr>
        <w:t>一个中文占三个字节）</w:t>
      </w:r>
    </w:p>
    <w:p w:rsidR="008D4E49" w:rsidRDefault="008D4E49" w:rsidP="006760D1">
      <w:r>
        <w:rPr>
          <w:noProof/>
        </w:rPr>
        <w:drawing>
          <wp:inline distT="0" distB="0" distL="0" distR="0" wp14:anchorId="24C7D6A5" wp14:editId="4C09A776">
            <wp:extent cx="4638675" cy="6572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49" w:rsidRDefault="008D4E49" w:rsidP="006760D1">
      <w:r>
        <w:rPr>
          <w:noProof/>
        </w:rPr>
        <w:drawing>
          <wp:inline distT="0" distB="0" distL="0" distR="0" wp14:anchorId="195F93A4" wp14:editId="0091F939">
            <wp:extent cx="3343275" cy="6477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49" w:rsidRDefault="008D4E49" w:rsidP="006760D1"/>
    <w:p w:rsidR="008D4E49" w:rsidRDefault="008D4E49" w:rsidP="006760D1">
      <w:r w:rsidRPr="008D4E49">
        <w:rPr>
          <w:rFonts w:hint="eastAsia"/>
          <w:highlight w:val="yellow"/>
        </w:rPr>
        <w:t>键</w:t>
      </w:r>
      <w:r>
        <w:rPr>
          <w:rFonts w:hint="eastAsia"/>
        </w:rPr>
        <w:t>：</w:t>
      </w:r>
      <w:r>
        <w:t>字母</w:t>
      </w:r>
      <w:r>
        <w:rPr>
          <w:rFonts w:hint="eastAsia"/>
        </w:rPr>
        <w:t>数字下划线，</w:t>
      </w:r>
      <w:r>
        <w:t>标识</w:t>
      </w:r>
      <w:r>
        <w:rPr>
          <w:rFonts w:hint="eastAsia"/>
        </w:rPr>
        <w:t>符组成，长度不要大于</w:t>
      </w:r>
      <w:r>
        <w:rPr>
          <w:rFonts w:hint="eastAsia"/>
        </w:rPr>
        <w:t>250</w:t>
      </w:r>
      <w:r>
        <w:rPr>
          <w:rFonts w:hint="eastAsia"/>
        </w:rPr>
        <w:t>字节。</w:t>
      </w:r>
    </w:p>
    <w:p w:rsidR="008D4E49" w:rsidRPr="00557646" w:rsidRDefault="008D4E49" w:rsidP="006760D1">
      <w:pPr>
        <w:rPr>
          <w:b/>
          <w:color w:val="C00000"/>
        </w:rPr>
      </w:pPr>
      <w:r w:rsidRPr="00557646">
        <w:rPr>
          <w:rFonts w:hint="eastAsia"/>
          <w:b/>
          <w:color w:val="C00000"/>
        </w:rPr>
        <w:t>实际开发时，</w:t>
      </w:r>
      <w:r w:rsidRPr="00557646">
        <w:rPr>
          <w:b/>
          <w:color w:val="C00000"/>
        </w:rPr>
        <w:t>建议</w:t>
      </w:r>
      <w:r w:rsidRPr="00557646">
        <w:rPr>
          <w:rFonts w:hint="eastAsia"/>
          <w:b/>
          <w:color w:val="C00000"/>
        </w:rPr>
        <w:t>使用前缀。</w:t>
      </w:r>
    </w:p>
    <w:p w:rsidR="008D4E49" w:rsidRDefault="008D4E49" w:rsidP="006760D1">
      <w:r>
        <w:rPr>
          <w:noProof/>
        </w:rPr>
        <w:lastRenderedPageBreak/>
        <w:drawing>
          <wp:inline distT="0" distB="0" distL="0" distR="0" wp14:anchorId="4DAA67BD" wp14:editId="777CD9F4">
            <wp:extent cx="3552825" cy="4762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49" w:rsidRDefault="008D4E49" w:rsidP="006760D1"/>
    <w:p w:rsidR="008D4E49" w:rsidRDefault="008D4E49" w:rsidP="006760D1">
      <w:r w:rsidRPr="008D4E49">
        <w:rPr>
          <w:rFonts w:hint="eastAsia"/>
          <w:highlight w:val="yellow"/>
        </w:rPr>
        <w:t>值</w:t>
      </w:r>
      <w:r>
        <w:rPr>
          <w:rFonts w:hint="eastAsia"/>
        </w:rPr>
        <w:t>：需要缓存的数据内容，</w:t>
      </w:r>
      <w:r>
        <w:t>字符串</w:t>
      </w:r>
      <w:r w:rsidR="00557646">
        <w:rPr>
          <w:rFonts w:hint="eastAsia"/>
        </w:rPr>
        <w:t>，单个值</w:t>
      </w:r>
      <w:r w:rsidR="00557646">
        <w:t>不能</w:t>
      </w:r>
      <w:r w:rsidR="00557646">
        <w:rPr>
          <w:rFonts w:hint="eastAsia"/>
        </w:rPr>
        <w:t>超过</w:t>
      </w:r>
      <w:r w:rsidR="00557646">
        <w:rPr>
          <w:rFonts w:hint="eastAsia"/>
        </w:rPr>
        <w:t>1</w:t>
      </w:r>
      <w:r w:rsidR="00557646">
        <w:t>M</w:t>
      </w:r>
      <w:r w:rsidR="00557646">
        <w:rPr>
          <w:rFonts w:hint="eastAsia"/>
        </w:rPr>
        <w:t>大小！</w:t>
      </w:r>
    </w:p>
    <w:p w:rsidR="008D4E49" w:rsidRPr="00557646" w:rsidRDefault="008D4E49" w:rsidP="006760D1">
      <w:pPr>
        <w:rPr>
          <w:b/>
          <w:color w:val="C00000"/>
        </w:rPr>
      </w:pPr>
      <w:r w:rsidRPr="00557646">
        <w:rPr>
          <w:rFonts w:hint="eastAsia"/>
          <w:b/>
          <w:color w:val="C00000"/>
        </w:rPr>
        <w:t>实际中，</w:t>
      </w:r>
      <w:r w:rsidRPr="00557646">
        <w:rPr>
          <w:b/>
          <w:color w:val="C00000"/>
        </w:rPr>
        <w:t>配合</w:t>
      </w:r>
      <w:r w:rsidRPr="00557646">
        <w:rPr>
          <w:rFonts w:hint="eastAsia"/>
          <w:b/>
          <w:color w:val="C00000"/>
        </w:rPr>
        <w:t>序列化与反序列化使用！</w:t>
      </w:r>
    </w:p>
    <w:p w:rsidR="003C1C38" w:rsidRDefault="003C1C38" w:rsidP="006760D1">
      <w:pPr>
        <w:rPr>
          <w:rFonts w:hint="eastAsia"/>
        </w:rPr>
      </w:pPr>
    </w:p>
    <w:p w:rsidR="003C1C38" w:rsidRPr="00557646" w:rsidRDefault="003C1C38" w:rsidP="006760D1">
      <w:pPr>
        <w:rPr>
          <w:b/>
        </w:rPr>
      </w:pPr>
      <w:r w:rsidRPr="00557646">
        <w:rPr>
          <w:b/>
        </w:rPr>
        <w:t>T</w:t>
      </w:r>
      <w:r w:rsidRPr="00557646">
        <w:rPr>
          <w:rFonts w:hint="eastAsia"/>
          <w:b/>
        </w:rPr>
        <w:t>ip:</w:t>
      </w:r>
      <w:r w:rsidRPr="00557646">
        <w:rPr>
          <w:b/>
        </w:rPr>
        <w:t xml:space="preserve"> </w:t>
      </w:r>
      <w:r w:rsidRPr="00557646">
        <w:rPr>
          <w:rFonts w:hint="eastAsia"/>
          <w:b/>
        </w:rPr>
        <w:t>不分增加和修改</w:t>
      </w:r>
    </w:p>
    <w:p w:rsidR="008D4E49" w:rsidRPr="008D4E49" w:rsidRDefault="008D4E49" w:rsidP="006760D1"/>
    <w:p w:rsidR="00246145" w:rsidRPr="00557646" w:rsidRDefault="00246145" w:rsidP="00246145">
      <w:pPr>
        <w:pStyle w:val="2"/>
        <w:rPr>
          <w:highlight w:val="cyan"/>
        </w:rPr>
      </w:pPr>
      <w:r w:rsidRPr="00557646">
        <w:rPr>
          <w:rFonts w:hint="eastAsia"/>
          <w:highlight w:val="cyan"/>
        </w:rPr>
        <w:t>获取</w:t>
      </w:r>
      <w:r w:rsidR="00557646">
        <w:rPr>
          <w:rFonts w:hint="eastAsia"/>
          <w:highlight w:val="cyan"/>
        </w:rPr>
        <w:t xml:space="preserve"> </w:t>
      </w:r>
      <w:r w:rsidR="003C1C38" w:rsidRPr="00557646">
        <w:rPr>
          <w:sz w:val="36"/>
          <w:szCs w:val="36"/>
          <w:highlight w:val="cyan"/>
        </w:rPr>
        <w:t>get</w:t>
      </w:r>
    </w:p>
    <w:p w:rsidR="00404DC7" w:rsidRDefault="00404DC7" w:rsidP="00404DC7"/>
    <w:p w:rsidR="00404DC7" w:rsidRPr="00F914D7" w:rsidRDefault="00F914D7" w:rsidP="00404DC7">
      <w:pPr>
        <w:rPr>
          <w:color w:val="FF0000"/>
        </w:rPr>
      </w:pPr>
      <w:proofErr w:type="gramStart"/>
      <w:r w:rsidRPr="00F914D7">
        <w:rPr>
          <w:rFonts w:hint="eastAsia"/>
          <w:color w:val="FF0000"/>
        </w:rPr>
        <w:t>g</w:t>
      </w:r>
      <w:r w:rsidR="00404DC7" w:rsidRPr="00F914D7">
        <w:rPr>
          <w:rFonts w:hint="eastAsia"/>
          <w:color w:val="FF0000"/>
        </w:rPr>
        <w:t>e</w:t>
      </w:r>
      <w:r w:rsidR="00404DC7" w:rsidRPr="00F914D7">
        <w:rPr>
          <w:color w:val="FF0000"/>
        </w:rPr>
        <w:t>t</w:t>
      </w:r>
      <w:proofErr w:type="gramEnd"/>
      <w:r w:rsidRPr="00F914D7">
        <w:rPr>
          <w:color w:val="FF0000"/>
        </w:rPr>
        <w:tab/>
      </w:r>
      <w:proofErr w:type="spellStart"/>
      <w:r w:rsidR="0091716B">
        <w:rPr>
          <w:color w:val="FF0000"/>
        </w:rPr>
        <w:t>k</w:t>
      </w:r>
      <w:r w:rsidR="00404DC7" w:rsidRPr="00F914D7">
        <w:rPr>
          <w:color w:val="FF0000"/>
        </w:rPr>
        <w:t>EY</w:t>
      </w:r>
      <w:proofErr w:type="spellEnd"/>
    </w:p>
    <w:p w:rsidR="00404DC7" w:rsidRDefault="00404DC7" w:rsidP="00404DC7">
      <w:r>
        <w:rPr>
          <w:noProof/>
        </w:rPr>
        <w:drawing>
          <wp:inline distT="0" distB="0" distL="0" distR="0" wp14:anchorId="1E2073F7" wp14:editId="0D50155D">
            <wp:extent cx="1943100" cy="4667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38" w:rsidRDefault="003C1C38" w:rsidP="00404DC7"/>
    <w:p w:rsidR="003C1C38" w:rsidRPr="00557646" w:rsidRDefault="00557646" w:rsidP="003C1C38">
      <w:pPr>
        <w:pStyle w:val="2"/>
        <w:rPr>
          <w:highlight w:val="cyan"/>
        </w:rPr>
      </w:pPr>
      <w:r>
        <w:rPr>
          <w:rFonts w:hint="eastAsia"/>
          <w:highlight w:val="cyan"/>
        </w:rPr>
        <w:t>其他命令</w:t>
      </w:r>
      <w:r w:rsidR="003C1C38" w:rsidRPr="00557646">
        <w:rPr>
          <w:rFonts w:hint="eastAsia"/>
          <w:highlight w:val="cyan"/>
        </w:rPr>
        <w:t>：</w:t>
      </w:r>
      <w:proofErr w:type="spellStart"/>
      <w:r w:rsidR="00F914D7">
        <w:rPr>
          <w:sz w:val="36"/>
          <w:szCs w:val="36"/>
          <w:highlight w:val="cyan"/>
        </w:rPr>
        <w:t>i</w:t>
      </w:r>
      <w:r w:rsidR="003C1C38" w:rsidRPr="00557646">
        <w:rPr>
          <w:rFonts w:hint="eastAsia"/>
          <w:sz w:val="36"/>
          <w:szCs w:val="36"/>
          <w:highlight w:val="cyan"/>
        </w:rPr>
        <w:t>ncr</w:t>
      </w:r>
      <w:proofErr w:type="spellEnd"/>
      <w:r w:rsidR="003C1C38" w:rsidRPr="00557646">
        <w:rPr>
          <w:rFonts w:hint="eastAsia"/>
          <w:sz w:val="36"/>
          <w:szCs w:val="36"/>
          <w:highlight w:val="cyan"/>
        </w:rPr>
        <w:t>，</w:t>
      </w:r>
      <w:proofErr w:type="spellStart"/>
      <w:r w:rsidR="003C1C38" w:rsidRPr="00557646">
        <w:rPr>
          <w:sz w:val="36"/>
          <w:szCs w:val="36"/>
          <w:highlight w:val="cyan"/>
        </w:rPr>
        <w:t>decr</w:t>
      </w:r>
      <w:proofErr w:type="spellEnd"/>
      <w:r w:rsidR="003C1C38" w:rsidRPr="00557646">
        <w:rPr>
          <w:rFonts w:hint="eastAsia"/>
          <w:sz w:val="36"/>
          <w:szCs w:val="36"/>
          <w:highlight w:val="cyan"/>
        </w:rPr>
        <w:t>，</w:t>
      </w:r>
      <w:r w:rsidR="003C1C38" w:rsidRPr="00557646">
        <w:rPr>
          <w:sz w:val="36"/>
          <w:szCs w:val="36"/>
          <w:highlight w:val="cyan"/>
        </w:rPr>
        <w:t>add</w:t>
      </w:r>
      <w:r w:rsidR="003C1C38" w:rsidRPr="00557646">
        <w:rPr>
          <w:rFonts w:hint="eastAsia"/>
          <w:sz w:val="36"/>
          <w:szCs w:val="36"/>
          <w:highlight w:val="cyan"/>
        </w:rPr>
        <w:t>，</w:t>
      </w:r>
      <w:r w:rsidR="007C75E2" w:rsidRPr="00557646">
        <w:rPr>
          <w:sz w:val="36"/>
          <w:szCs w:val="36"/>
          <w:highlight w:val="cyan"/>
        </w:rPr>
        <w:t>replace</w:t>
      </w:r>
      <w:r w:rsidR="007C75E2" w:rsidRPr="00557646">
        <w:rPr>
          <w:rFonts w:hint="eastAsia"/>
          <w:sz w:val="36"/>
          <w:szCs w:val="36"/>
          <w:highlight w:val="cyan"/>
        </w:rPr>
        <w:t>，</w:t>
      </w:r>
      <w:r w:rsidR="007C75E2" w:rsidRPr="00557646">
        <w:rPr>
          <w:sz w:val="36"/>
          <w:szCs w:val="36"/>
          <w:highlight w:val="cyan"/>
        </w:rPr>
        <w:t>delete</w:t>
      </w:r>
      <w:r w:rsidR="007C75E2" w:rsidRPr="00557646">
        <w:rPr>
          <w:rFonts w:hint="eastAsia"/>
          <w:sz w:val="36"/>
          <w:szCs w:val="36"/>
          <w:highlight w:val="cyan"/>
        </w:rPr>
        <w:t>，</w:t>
      </w:r>
      <w:proofErr w:type="spellStart"/>
      <w:r w:rsidR="007C75E2" w:rsidRPr="00557646">
        <w:rPr>
          <w:sz w:val="36"/>
          <w:szCs w:val="36"/>
          <w:highlight w:val="cyan"/>
        </w:rPr>
        <w:t>flush_all</w:t>
      </w:r>
      <w:proofErr w:type="spellEnd"/>
    </w:p>
    <w:p w:rsidR="003C1C38" w:rsidRDefault="00A92AF8" w:rsidP="003C1C38">
      <w:proofErr w:type="spellStart"/>
      <w:r>
        <w:t>i</w:t>
      </w:r>
      <w:r w:rsidR="003C1C38">
        <w:rPr>
          <w:rFonts w:hint="eastAsia"/>
        </w:rPr>
        <w:t>ncr</w:t>
      </w:r>
      <w:proofErr w:type="spellEnd"/>
      <w:r w:rsidR="003C1C38">
        <w:t>:</w:t>
      </w:r>
      <w:r w:rsidR="003C1C38">
        <w:tab/>
      </w:r>
      <w:r w:rsidR="003C1C38">
        <w:tab/>
      </w:r>
      <w:r w:rsidR="003C1C38">
        <w:rPr>
          <w:rFonts w:hint="eastAsia"/>
        </w:rPr>
        <w:t>自增多少</w:t>
      </w:r>
    </w:p>
    <w:p w:rsidR="003C1C38" w:rsidRDefault="00A92AF8" w:rsidP="003C1C38">
      <w:proofErr w:type="spellStart"/>
      <w:r>
        <w:t>d</w:t>
      </w:r>
      <w:r w:rsidR="003C1C38">
        <w:rPr>
          <w:rFonts w:hint="eastAsia"/>
        </w:rPr>
        <w:t>ecr</w:t>
      </w:r>
      <w:proofErr w:type="spellEnd"/>
      <w:r w:rsidR="003C1C38">
        <w:rPr>
          <w:rFonts w:hint="eastAsia"/>
        </w:rPr>
        <w:t>:</w:t>
      </w:r>
      <w:r w:rsidR="003C1C38">
        <w:tab/>
      </w:r>
      <w:r w:rsidR="003C1C38">
        <w:rPr>
          <w:rFonts w:hint="eastAsia"/>
        </w:rPr>
        <w:t>自减多少</w:t>
      </w:r>
    </w:p>
    <w:p w:rsidR="003C1C38" w:rsidRDefault="003C1C38" w:rsidP="003C1C38"/>
    <w:p w:rsidR="003C1C38" w:rsidRPr="0091716B" w:rsidRDefault="0091716B" w:rsidP="003C1C38">
      <w:pPr>
        <w:rPr>
          <w:color w:val="FF0000"/>
        </w:rPr>
      </w:pPr>
      <w:proofErr w:type="spellStart"/>
      <w:proofErr w:type="gramStart"/>
      <w:r w:rsidRPr="0091716B">
        <w:rPr>
          <w:color w:val="FF0000"/>
        </w:rPr>
        <w:t>i</w:t>
      </w:r>
      <w:r w:rsidR="003C1C38" w:rsidRPr="0091716B">
        <w:rPr>
          <w:rFonts w:hint="eastAsia"/>
          <w:color w:val="FF0000"/>
        </w:rPr>
        <w:t>ncr</w:t>
      </w:r>
      <w:proofErr w:type="spellEnd"/>
      <w:proofErr w:type="gramEnd"/>
      <w:r w:rsidR="003C1C38" w:rsidRPr="0091716B">
        <w:rPr>
          <w:color w:val="FF0000"/>
        </w:rPr>
        <w:t xml:space="preserve"> KEY N</w:t>
      </w:r>
    </w:p>
    <w:p w:rsidR="003C1C38" w:rsidRPr="0091716B" w:rsidRDefault="0091716B" w:rsidP="003C1C38">
      <w:pPr>
        <w:rPr>
          <w:color w:val="FF0000"/>
        </w:rPr>
      </w:pPr>
      <w:proofErr w:type="spellStart"/>
      <w:proofErr w:type="gramStart"/>
      <w:r w:rsidRPr="0091716B">
        <w:rPr>
          <w:color w:val="FF0000"/>
        </w:rPr>
        <w:t>d</w:t>
      </w:r>
      <w:r w:rsidR="003C1C38" w:rsidRPr="0091716B">
        <w:rPr>
          <w:color w:val="FF0000"/>
        </w:rPr>
        <w:t>ecr</w:t>
      </w:r>
      <w:proofErr w:type="spellEnd"/>
      <w:proofErr w:type="gramEnd"/>
      <w:r w:rsidR="003C1C38" w:rsidRPr="0091716B">
        <w:rPr>
          <w:color w:val="FF0000"/>
        </w:rPr>
        <w:t xml:space="preserve"> KEY N</w:t>
      </w:r>
    </w:p>
    <w:p w:rsidR="003C1C38" w:rsidRDefault="003C1C38" w:rsidP="003C1C38">
      <w:r>
        <w:rPr>
          <w:noProof/>
        </w:rPr>
        <w:drawing>
          <wp:inline distT="0" distB="0" distL="0" distR="0" wp14:anchorId="28506469" wp14:editId="2D0B6020">
            <wp:extent cx="2657475" cy="6762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38" w:rsidRDefault="003C1C38" w:rsidP="003C1C38">
      <w:r>
        <w:rPr>
          <w:noProof/>
        </w:rPr>
        <w:drawing>
          <wp:inline distT="0" distB="0" distL="0" distR="0" wp14:anchorId="31F1E326" wp14:editId="4843EBB5">
            <wp:extent cx="2562225" cy="8001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38" w:rsidRDefault="003C1C38" w:rsidP="003C1C38"/>
    <w:p w:rsidR="003C1C38" w:rsidRDefault="003C1C38" w:rsidP="003C1C38"/>
    <w:p w:rsidR="003C1C38" w:rsidRDefault="003739F7" w:rsidP="003C1C38">
      <w:r>
        <w:t>a</w:t>
      </w:r>
      <w:r w:rsidR="003C1C38">
        <w:rPr>
          <w:rFonts w:hint="eastAsia"/>
        </w:rPr>
        <w:t>dd</w:t>
      </w:r>
      <w:r w:rsidR="003C1C38">
        <w:rPr>
          <w:rFonts w:hint="eastAsia"/>
        </w:rPr>
        <w:t>：</w:t>
      </w:r>
      <w:r w:rsidR="00510AA1">
        <w:tab/>
      </w:r>
      <w:r w:rsidR="003C1C38">
        <w:rPr>
          <w:rFonts w:hint="eastAsia"/>
        </w:rPr>
        <w:t>仅</w:t>
      </w:r>
      <w:r w:rsidR="003C1C38">
        <w:t>添加</w:t>
      </w:r>
      <w:r w:rsidR="003C1C38">
        <w:rPr>
          <w:rFonts w:hint="eastAsia"/>
        </w:rPr>
        <w:t>，</w:t>
      </w:r>
      <w:r w:rsidR="003C1C38">
        <w:t>如果</w:t>
      </w:r>
      <w:r w:rsidR="003C1C38">
        <w:rPr>
          <w:rFonts w:hint="eastAsia"/>
        </w:rPr>
        <w:t>KE</w:t>
      </w:r>
      <w:r w:rsidR="003C1C38">
        <w:t>Y</w:t>
      </w:r>
      <w:r w:rsidR="003C1C38">
        <w:rPr>
          <w:rFonts w:hint="eastAsia"/>
        </w:rPr>
        <w:t>已经，</w:t>
      </w:r>
      <w:r w:rsidR="003C1C38">
        <w:t>则</w:t>
      </w:r>
      <w:r w:rsidR="003C1C38">
        <w:rPr>
          <w:rFonts w:hint="eastAsia"/>
        </w:rPr>
        <w:t>添加</w:t>
      </w:r>
      <w:r w:rsidR="003C1C38" w:rsidRPr="00766885">
        <w:rPr>
          <w:rFonts w:hint="eastAsia"/>
          <w:b/>
        </w:rPr>
        <w:t>失败</w:t>
      </w:r>
    </w:p>
    <w:p w:rsidR="003C1C38" w:rsidRDefault="003739F7" w:rsidP="003C1C38">
      <w:r>
        <w:t>r</w:t>
      </w:r>
      <w:r w:rsidR="003C1C38">
        <w:rPr>
          <w:rFonts w:hint="eastAsia"/>
        </w:rPr>
        <w:t>eplace</w:t>
      </w:r>
      <w:r w:rsidR="003C1C38">
        <w:rPr>
          <w:rFonts w:hint="eastAsia"/>
        </w:rPr>
        <w:t>：</w:t>
      </w:r>
      <w:r w:rsidR="003C1C38">
        <w:tab/>
      </w:r>
      <w:r w:rsidR="003C1C38">
        <w:rPr>
          <w:rFonts w:hint="eastAsia"/>
        </w:rPr>
        <w:t>仅替换，</w:t>
      </w:r>
      <w:r w:rsidR="003C1C38">
        <w:t>如果</w:t>
      </w:r>
      <w:r w:rsidR="003C1C38">
        <w:rPr>
          <w:rFonts w:hint="eastAsia"/>
        </w:rPr>
        <w:t>KEY</w:t>
      </w:r>
      <w:r w:rsidR="003C1C38">
        <w:rPr>
          <w:rFonts w:hint="eastAsia"/>
        </w:rPr>
        <w:t>不存在，</w:t>
      </w:r>
      <w:r w:rsidR="003C1C38">
        <w:t>则</w:t>
      </w:r>
      <w:r w:rsidR="003C1C38">
        <w:rPr>
          <w:rFonts w:hint="eastAsia"/>
        </w:rPr>
        <w:t>替换</w:t>
      </w:r>
      <w:r w:rsidR="003C1C38" w:rsidRPr="00766885">
        <w:rPr>
          <w:rFonts w:hint="eastAsia"/>
          <w:b/>
        </w:rPr>
        <w:t>失败</w:t>
      </w:r>
    </w:p>
    <w:p w:rsidR="003C1C38" w:rsidRDefault="003C1C38" w:rsidP="003C1C38">
      <w:r>
        <w:rPr>
          <w:rFonts w:hint="eastAsia"/>
        </w:rPr>
        <w:t>功能与</w:t>
      </w:r>
      <w:r>
        <w:rPr>
          <w:rFonts w:hint="eastAsia"/>
        </w:rPr>
        <w:t>set</w:t>
      </w:r>
      <w:r>
        <w:rPr>
          <w:rFonts w:hint="eastAsia"/>
        </w:rPr>
        <w:t>一致，限定了某些操作！</w:t>
      </w:r>
    </w:p>
    <w:p w:rsidR="008170E7" w:rsidRDefault="008170E7" w:rsidP="003C1C3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3A1FBA" wp14:editId="326C12DF">
            <wp:extent cx="4676775" cy="14478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E7" w:rsidRDefault="008170E7" w:rsidP="003C1C38">
      <w:r>
        <w:rPr>
          <w:noProof/>
        </w:rPr>
        <w:drawing>
          <wp:inline distT="0" distB="0" distL="0" distR="0" wp14:anchorId="5BB32502" wp14:editId="58EDE9CB">
            <wp:extent cx="3390900" cy="16097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E2" w:rsidRDefault="007C75E2" w:rsidP="003C1C38"/>
    <w:p w:rsidR="007C75E2" w:rsidRDefault="007C75E2" w:rsidP="003C1C38"/>
    <w:p w:rsidR="007C75E2" w:rsidRDefault="004D1AD4" w:rsidP="003C1C38">
      <w:r w:rsidRPr="004D1AD4">
        <w:rPr>
          <w:color w:val="FF0000"/>
        </w:rPr>
        <w:t>d</w:t>
      </w:r>
      <w:r w:rsidR="007C75E2" w:rsidRPr="004D1AD4">
        <w:rPr>
          <w:rFonts w:hint="eastAsia"/>
          <w:color w:val="FF0000"/>
        </w:rPr>
        <w:t>elete</w:t>
      </w:r>
      <w:r w:rsidR="007C75E2" w:rsidRPr="004D1AD4">
        <w:rPr>
          <w:color w:val="FF0000"/>
        </w:rPr>
        <w:t xml:space="preserve"> KEY</w:t>
      </w:r>
      <w:r w:rsidR="007C75E2">
        <w:tab/>
      </w:r>
      <w:r>
        <w:rPr>
          <w:rFonts w:hint="eastAsia"/>
        </w:rPr>
        <w:t>删除指定</w:t>
      </w:r>
      <w:r w:rsidR="007C75E2">
        <w:rPr>
          <w:rFonts w:hint="eastAsia"/>
        </w:rPr>
        <w:t>KEY</w:t>
      </w:r>
      <w:r w:rsidR="007C75E2">
        <w:rPr>
          <w:rFonts w:hint="eastAsia"/>
        </w:rPr>
        <w:t>缓存</w:t>
      </w:r>
    </w:p>
    <w:p w:rsidR="007C75E2" w:rsidRDefault="004D1AD4" w:rsidP="003C1C38">
      <w:proofErr w:type="spellStart"/>
      <w:r w:rsidRPr="004D1AD4">
        <w:rPr>
          <w:color w:val="FF0000"/>
        </w:rPr>
        <w:t>f</w:t>
      </w:r>
      <w:r w:rsidR="007C75E2" w:rsidRPr="004D1AD4">
        <w:rPr>
          <w:rFonts w:hint="eastAsia"/>
          <w:color w:val="FF0000"/>
        </w:rPr>
        <w:t>lush</w:t>
      </w:r>
      <w:r w:rsidR="007C75E2" w:rsidRPr="004D1AD4">
        <w:rPr>
          <w:color w:val="FF0000"/>
        </w:rPr>
        <w:t>_all</w:t>
      </w:r>
      <w:proofErr w:type="spellEnd"/>
      <w:r w:rsidR="007C75E2">
        <w:tab/>
      </w:r>
      <w:r w:rsidR="007C75E2">
        <w:tab/>
      </w:r>
      <w:r w:rsidR="007C75E2">
        <w:rPr>
          <w:rFonts w:hint="eastAsia"/>
        </w:rPr>
        <w:t>清空所有缓存</w:t>
      </w:r>
    </w:p>
    <w:p w:rsidR="00AB6DDC" w:rsidRDefault="00AB6DDC" w:rsidP="003C1C38">
      <w:r>
        <w:rPr>
          <w:noProof/>
        </w:rPr>
        <w:drawing>
          <wp:inline distT="0" distB="0" distL="0" distR="0" wp14:anchorId="6B21F680" wp14:editId="6410734B">
            <wp:extent cx="2819400" cy="10763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DDC" w:rsidRDefault="00AB6DDC" w:rsidP="003C1C38"/>
    <w:p w:rsidR="00AB6DDC" w:rsidRPr="00557646" w:rsidRDefault="00AB6DDC" w:rsidP="00AB6DDC">
      <w:pPr>
        <w:pStyle w:val="2"/>
        <w:rPr>
          <w:highlight w:val="cyan"/>
        </w:rPr>
      </w:pPr>
      <w:r w:rsidRPr="00557646">
        <w:rPr>
          <w:rFonts w:hint="eastAsia"/>
          <w:highlight w:val="cyan"/>
        </w:rPr>
        <w:t>状态</w:t>
      </w:r>
      <w:r w:rsidR="004D1AD4">
        <w:rPr>
          <w:rFonts w:hint="eastAsia"/>
          <w:highlight w:val="cyan"/>
        </w:rPr>
        <w:t xml:space="preserve"> </w:t>
      </w:r>
      <w:r w:rsidRPr="004D1AD4">
        <w:rPr>
          <w:sz w:val="36"/>
          <w:szCs w:val="36"/>
          <w:highlight w:val="cyan"/>
        </w:rPr>
        <w:t>stats</w:t>
      </w:r>
    </w:p>
    <w:p w:rsidR="00AB6DDC" w:rsidRDefault="00AB6DDC" w:rsidP="00AB6DDC">
      <w:r>
        <w:rPr>
          <w:rFonts w:hint="eastAsia"/>
        </w:rPr>
        <w:t>获取当前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服务器的状态。</w:t>
      </w:r>
    </w:p>
    <w:p w:rsidR="00AB6DDC" w:rsidRDefault="007D079A" w:rsidP="00AB6DDC">
      <w:r>
        <w:rPr>
          <w:noProof/>
        </w:rPr>
        <w:lastRenderedPageBreak/>
        <w:drawing>
          <wp:inline distT="0" distB="0" distL="0" distR="0" wp14:anchorId="3AB3953F" wp14:editId="23859A16">
            <wp:extent cx="5274310" cy="2552065"/>
            <wp:effectExtent l="0" t="0" r="254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9A" w:rsidRDefault="007D079A" w:rsidP="00AB6DDC"/>
    <w:p w:rsidR="007D079A" w:rsidRDefault="007D079A" w:rsidP="00AB6DDC">
      <w:r>
        <w:rPr>
          <w:rFonts w:hint="eastAsia"/>
        </w:rPr>
        <w:t>提升命中率，</w:t>
      </w:r>
      <w:r>
        <w:t>应该</w:t>
      </w:r>
      <w:r>
        <w:rPr>
          <w:rFonts w:hint="eastAsia"/>
        </w:rPr>
        <w:t>将，</w:t>
      </w:r>
      <w:r>
        <w:t>常用</w:t>
      </w:r>
      <w:r>
        <w:rPr>
          <w:rFonts w:hint="eastAsia"/>
        </w:rPr>
        <w:t>的，获取频繁的数据存储缓存中。</w:t>
      </w:r>
    </w:p>
    <w:p w:rsidR="007D079A" w:rsidRDefault="007D079A" w:rsidP="00AB6DDC"/>
    <w:p w:rsidR="007D079A" w:rsidRDefault="007D079A" w:rsidP="00AB6DDC">
      <w:r>
        <w:rPr>
          <w:rFonts w:hint="eastAsia"/>
        </w:rPr>
        <w:t>实际：</w:t>
      </w:r>
      <w:r>
        <w:t>缓存</w:t>
      </w:r>
      <w:r>
        <w:rPr>
          <w:rFonts w:hint="eastAsia"/>
        </w:rPr>
        <w:t>需要</w:t>
      </w:r>
      <w:r w:rsidRPr="007D079A">
        <w:rPr>
          <w:rFonts w:hint="eastAsia"/>
          <w:highlight w:val="yellow"/>
        </w:rPr>
        <w:t>预热</w:t>
      </w:r>
      <w:r>
        <w:rPr>
          <w:rFonts w:hint="eastAsia"/>
        </w:rPr>
        <w:t>。填充缓存阶段。</w:t>
      </w:r>
    </w:p>
    <w:p w:rsidR="00996AA5" w:rsidRDefault="00996AA5" w:rsidP="00AB6DDC"/>
    <w:p w:rsidR="00996AA5" w:rsidRDefault="00996AA5" w:rsidP="00AB6DDC"/>
    <w:p w:rsidR="00996AA5" w:rsidRPr="00557646" w:rsidRDefault="00996AA5" w:rsidP="00996AA5">
      <w:pPr>
        <w:pStyle w:val="2"/>
        <w:rPr>
          <w:highlight w:val="cyan"/>
        </w:rPr>
      </w:pPr>
      <w:r w:rsidRPr="00557646">
        <w:rPr>
          <w:rFonts w:hint="eastAsia"/>
          <w:highlight w:val="cyan"/>
        </w:rPr>
        <w:t>PHP</w:t>
      </w:r>
      <w:r w:rsidRPr="00557646">
        <w:rPr>
          <w:rFonts w:hint="eastAsia"/>
          <w:highlight w:val="cyan"/>
        </w:rPr>
        <w:t>操作</w:t>
      </w:r>
      <w:proofErr w:type="spellStart"/>
      <w:r w:rsidRPr="00557646">
        <w:rPr>
          <w:rFonts w:hint="eastAsia"/>
          <w:highlight w:val="cyan"/>
        </w:rPr>
        <w:t>memcache</w:t>
      </w:r>
      <w:r w:rsidRPr="00557646">
        <w:rPr>
          <w:highlight w:val="cyan"/>
        </w:rPr>
        <w:t>d</w:t>
      </w:r>
      <w:proofErr w:type="spellEnd"/>
    </w:p>
    <w:p w:rsidR="004676C9" w:rsidRPr="004676C9" w:rsidRDefault="004676C9" w:rsidP="004676C9">
      <w:pPr>
        <w:pStyle w:val="3"/>
      </w:pPr>
      <w:r>
        <w:rPr>
          <w:rFonts w:hint="eastAsia"/>
        </w:rPr>
        <w:t>加载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扩展</w:t>
      </w:r>
    </w:p>
    <w:p w:rsidR="00996AA5" w:rsidRDefault="00273F67" w:rsidP="00996AA5">
      <w:r>
        <w:rPr>
          <w:rFonts w:hint="eastAsia"/>
        </w:rPr>
        <w:t>PHP</w:t>
      </w:r>
      <w:r>
        <w:t xml:space="preserve"> </w:t>
      </w:r>
      <w:r>
        <w:rPr>
          <w:rFonts w:hint="eastAsia"/>
        </w:rPr>
        <w:t>作为客户端存在！</w:t>
      </w:r>
    </w:p>
    <w:p w:rsidR="00273F67" w:rsidRDefault="00273F67" w:rsidP="00996AA5"/>
    <w:p w:rsidR="00273F67" w:rsidRDefault="00273F67" w:rsidP="00996AA5">
      <w:r>
        <w:rPr>
          <w:rFonts w:hint="eastAsia"/>
        </w:rPr>
        <w:t>开启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相关客户端扩展，</w:t>
      </w:r>
      <w:r>
        <w:rPr>
          <w:rFonts w:hint="eastAsia"/>
        </w:rPr>
        <w:t xml:space="preserve">php_memcache.dll </w:t>
      </w:r>
      <w:r>
        <w:rPr>
          <w:rFonts w:hint="eastAsia"/>
        </w:rPr>
        <w:t>：</w:t>
      </w:r>
    </w:p>
    <w:p w:rsidR="00273F67" w:rsidRDefault="0029434A" w:rsidP="00996AA5">
      <w:r>
        <w:rPr>
          <w:rFonts w:hint="eastAsia"/>
        </w:rPr>
        <w:t>拷贝</w:t>
      </w:r>
      <w:r>
        <w:rPr>
          <w:rFonts w:hint="eastAsia"/>
        </w:rPr>
        <w:t>php_memcache.dll</w:t>
      </w:r>
      <w:r>
        <w:rPr>
          <w:rFonts w:hint="eastAsia"/>
        </w:rPr>
        <w:t>文件，到</w:t>
      </w:r>
      <w:r>
        <w:rPr>
          <w:rFonts w:hint="eastAsia"/>
        </w:rPr>
        <w:t>PHP</w:t>
      </w:r>
      <w:r>
        <w:rPr>
          <w:rFonts w:hint="eastAsia"/>
        </w:rPr>
        <w:t>的扩展功能目录：</w:t>
      </w:r>
    </w:p>
    <w:p w:rsidR="0029434A" w:rsidRDefault="001C68E7" w:rsidP="00996AA5">
      <w:r>
        <w:rPr>
          <w:noProof/>
        </w:rPr>
        <w:drawing>
          <wp:inline distT="0" distB="0" distL="0" distR="0" wp14:anchorId="28514287" wp14:editId="32782481">
            <wp:extent cx="5274310" cy="128079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E7" w:rsidRDefault="001C68E7" w:rsidP="00996AA5"/>
    <w:p w:rsidR="001C68E7" w:rsidRDefault="001C68E7" w:rsidP="00996AA5">
      <w:r>
        <w:rPr>
          <w:rFonts w:hint="eastAsia"/>
        </w:rPr>
        <w:t>修改</w:t>
      </w:r>
      <w:r>
        <w:rPr>
          <w:rFonts w:hint="eastAsia"/>
        </w:rPr>
        <w:t>php.ini</w:t>
      </w:r>
      <w:r>
        <w:rPr>
          <w:rFonts w:hint="eastAsia"/>
        </w:rPr>
        <w:t>：</w:t>
      </w:r>
    </w:p>
    <w:p w:rsidR="001C68E7" w:rsidRDefault="001C68E7" w:rsidP="00996AA5">
      <w:r>
        <w:rPr>
          <w:noProof/>
        </w:rPr>
        <w:drawing>
          <wp:inline distT="0" distB="0" distL="0" distR="0" wp14:anchorId="7EB4B1E9" wp14:editId="0CF2D3B1">
            <wp:extent cx="4781550" cy="10953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55D" w:rsidRDefault="0095755D" w:rsidP="00996AA5"/>
    <w:p w:rsidR="0095755D" w:rsidRDefault="0095755D" w:rsidP="00996AA5">
      <w:r>
        <w:rPr>
          <w:rFonts w:hint="eastAsia"/>
        </w:rPr>
        <w:t>Apache</w:t>
      </w:r>
      <w:r>
        <w:t xml:space="preserve"> </w:t>
      </w:r>
      <w:proofErr w:type="spellStart"/>
      <w:r>
        <w:t>httpd</w:t>
      </w:r>
      <w:proofErr w:type="spellEnd"/>
      <w:r>
        <w:t xml:space="preserve"> restart</w:t>
      </w:r>
    </w:p>
    <w:p w:rsidR="0095755D" w:rsidRDefault="0095755D" w:rsidP="00996AA5">
      <w:r>
        <w:rPr>
          <w:noProof/>
        </w:rPr>
        <w:drawing>
          <wp:inline distT="0" distB="0" distL="0" distR="0" wp14:anchorId="5B16D285" wp14:editId="2BD8DF49">
            <wp:extent cx="5274310" cy="245808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36" w:rsidRDefault="00BA2536" w:rsidP="00996AA5"/>
    <w:p w:rsidR="00BA2536" w:rsidRDefault="00BA2536" w:rsidP="00996AA5"/>
    <w:p w:rsidR="00BA2536" w:rsidRDefault="00BA2536" w:rsidP="00996AA5">
      <w:r>
        <w:rPr>
          <w:rFonts w:hint="eastAsia"/>
        </w:rPr>
        <w:t>提供</w:t>
      </w:r>
      <w:r>
        <w:rPr>
          <w:rFonts w:hint="eastAsia"/>
        </w:rPr>
        <w:t>OOP</w:t>
      </w:r>
      <w:r>
        <w:rPr>
          <w:rFonts w:hint="eastAsia"/>
        </w:rPr>
        <w:t>的语法，</w:t>
      </w:r>
      <w:r>
        <w:t>管理</w:t>
      </w:r>
      <w:proofErr w:type="spellStart"/>
      <w:r>
        <w:rPr>
          <w:rFonts w:hint="eastAsia"/>
        </w:rPr>
        <w:t>memcache</w:t>
      </w:r>
      <w:r>
        <w:t>d</w:t>
      </w:r>
      <w:proofErr w:type="spellEnd"/>
      <w:r>
        <w:rPr>
          <w:rFonts w:hint="eastAsia"/>
        </w:rPr>
        <w:t>服务器</w:t>
      </w:r>
    </w:p>
    <w:p w:rsidR="00D03A47" w:rsidRDefault="00D03A47" w:rsidP="00996AA5">
      <w:r>
        <w:rPr>
          <w:rFonts w:hint="eastAsia"/>
        </w:rPr>
        <w:t>参考</w:t>
      </w:r>
      <w:r>
        <w:rPr>
          <w:rFonts w:hint="eastAsia"/>
        </w:rPr>
        <w:t>PHP</w:t>
      </w:r>
      <w:r>
        <w:rPr>
          <w:rFonts w:hint="eastAsia"/>
        </w:rPr>
        <w:t>手册中的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扩展函数部分：</w:t>
      </w:r>
    </w:p>
    <w:p w:rsidR="00D03A47" w:rsidRDefault="00F74D2F" w:rsidP="00996AA5">
      <w:r>
        <w:rPr>
          <w:noProof/>
        </w:rPr>
        <w:lastRenderedPageBreak/>
        <w:drawing>
          <wp:inline distT="0" distB="0" distL="0" distR="0" wp14:anchorId="1AC677AB" wp14:editId="7FE7B21B">
            <wp:extent cx="2647950" cy="53244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36" w:rsidRDefault="000B3405" w:rsidP="000B3405">
      <w:pPr>
        <w:pStyle w:val="3"/>
      </w:pPr>
      <w:r>
        <w:rPr>
          <w:rFonts w:hint="eastAsia"/>
        </w:rPr>
        <w:t>实例化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类</w:t>
      </w:r>
    </w:p>
    <w:p w:rsidR="000B3405" w:rsidRDefault="000B3405" w:rsidP="000B3405">
      <w:r>
        <w:rPr>
          <w:noProof/>
        </w:rPr>
        <w:drawing>
          <wp:inline distT="0" distB="0" distL="0" distR="0" wp14:anchorId="12A28BD4" wp14:editId="4149C430">
            <wp:extent cx="4314825" cy="5619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7A" w:rsidRDefault="00DA237A" w:rsidP="000B3405"/>
    <w:p w:rsidR="00DA237A" w:rsidRDefault="00DA237A" w:rsidP="00DA237A">
      <w:pPr>
        <w:pStyle w:val="3"/>
      </w:pPr>
      <w:r>
        <w:rPr>
          <w:rFonts w:hint="eastAsia"/>
        </w:rPr>
        <w:t>连接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服务器</w:t>
      </w:r>
    </w:p>
    <w:p w:rsidR="00DA237A" w:rsidRDefault="00DA237A" w:rsidP="00DA237A">
      <w:r>
        <w:rPr>
          <w:noProof/>
        </w:rPr>
        <w:drawing>
          <wp:inline distT="0" distB="0" distL="0" distR="0" wp14:anchorId="72CB788B" wp14:editId="0B806EA9">
            <wp:extent cx="4495800" cy="84772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F6" w:rsidRDefault="00DF1FF6" w:rsidP="00DA237A"/>
    <w:p w:rsidR="00DF1FF6" w:rsidRDefault="00DF1FF6" w:rsidP="00DF1FF6">
      <w:pPr>
        <w:pStyle w:val="3"/>
      </w:pPr>
      <w:r>
        <w:rPr>
          <w:rFonts w:hint="eastAsia"/>
        </w:rPr>
        <w:lastRenderedPageBreak/>
        <w:t>设置</w:t>
      </w:r>
    </w:p>
    <w:p w:rsidR="00DF1FF6" w:rsidRDefault="00DF1FF6" w:rsidP="00DF1FF6">
      <w:r>
        <w:rPr>
          <w:rFonts w:hint="eastAsia"/>
        </w:rPr>
        <w:t>$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-&gt;</w:t>
      </w:r>
      <w:proofErr w:type="gramStart"/>
      <w:r>
        <w:rPr>
          <w:rFonts w:hint="eastAsia"/>
        </w:rPr>
        <w:t>add()</w:t>
      </w:r>
      <w:proofErr w:type="gramEnd"/>
    </w:p>
    <w:p w:rsidR="00DF1FF6" w:rsidRDefault="00DF1FF6" w:rsidP="00DF1FF6">
      <w:r>
        <w:t>$</w:t>
      </w:r>
      <w:proofErr w:type="spellStart"/>
      <w:r>
        <w:t>memcache</w:t>
      </w:r>
      <w:proofErr w:type="spellEnd"/>
      <w:r>
        <w:t>-&gt;set(</w:t>
      </w:r>
      <w:r w:rsidR="00703133">
        <w:t xml:space="preserve">KEY, </w:t>
      </w:r>
      <w:r w:rsidR="00E63259">
        <w:t xml:space="preserve">VALUE, </w:t>
      </w:r>
      <w:r w:rsidR="00E63259">
        <w:rPr>
          <w:rFonts w:hint="eastAsia"/>
        </w:rPr>
        <w:t>压缩标识</w:t>
      </w:r>
      <w:r w:rsidR="00E63259">
        <w:rPr>
          <w:rFonts w:hint="eastAsia"/>
        </w:rPr>
        <w:t xml:space="preserve">, </w:t>
      </w:r>
      <w:r w:rsidR="00E63259">
        <w:t>有效期</w:t>
      </w:r>
      <w:r>
        <w:t>);</w:t>
      </w:r>
    </w:p>
    <w:p w:rsidR="00DF1FF6" w:rsidRDefault="00DF1FF6" w:rsidP="00DF1FF6">
      <w:r>
        <w:t>$</w:t>
      </w:r>
      <w:proofErr w:type="spellStart"/>
      <w:r>
        <w:t>memcache</w:t>
      </w:r>
      <w:proofErr w:type="spellEnd"/>
      <w:r>
        <w:t>-&gt;</w:t>
      </w:r>
      <w:proofErr w:type="gramStart"/>
      <w:r>
        <w:t>replace(</w:t>
      </w:r>
      <w:proofErr w:type="gramEnd"/>
      <w:r>
        <w:t>);</w:t>
      </w:r>
    </w:p>
    <w:p w:rsidR="00DF1FF6" w:rsidRDefault="00DF1FF6" w:rsidP="00DF1FF6">
      <w:r>
        <w:t>$</w:t>
      </w:r>
      <w:proofErr w:type="spellStart"/>
      <w:r>
        <w:t>memcache</w:t>
      </w:r>
      <w:proofErr w:type="spellEnd"/>
      <w:r>
        <w:t>-&gt;</w:t>
      </w:r>
      <w:proofErr w:type="gramStart"/>
      <w:r>
        <w:t>increment(</w:t>
      </w:r>
      <w:proofErr w:type="gramEnd"/>
      <w:r w:rsidR="001326D2">
        <w:t>KEY, N</w:t>
      </w:r>
      <w:r>
        <w:t>);</w:t>
      </w:r>
    </w:p>
    <w:p w:rsidR="00DF1FF6" w:rsidRDefault="00DF1FF6" w:rsidP="00DF1FF6">
      <w:r>
        <w:t>$</w:t>
      </w:r>
      <w:proofErr w:type="spellStart"/>
      <w:r>
        <w:t>memcache</w:t>
      </w:r>
      <w:proofErr w:type="spellEnd"/>
      <w:r>
        <w:t>-&gt;</w:t>
      </w:r>
      <w:proofErr w:type="gramStart"/>
      <w:r>
        <w:t>decrement(</w:t>
      </w:r>
      <w:proofErr w:type="gramEnd"/>
      <w:r>
        <w:t>);</w:t>
      </w:r>
    </w:p>
    <w:p w:rsidR="006E19F4" w:rsidRPr="00DF1FF6" w:rsidRDefault="006E19F4" w:rsidP="00DF1FF6">
      <w:r>
        <w:rPr>
          <w:noProof/>
        </w:rPr>
        <w:drawing>
          <wp:inline distT="0" distB="0" distL="0" distR="0" wp14:anchorId="7DD8C70C" wp14:editId="22C40DEC">
            <wp:extent cx="5274310" cy="36449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F6" w:rsidRDefault="00DF1FF6" w:rsidP="00DF1FF6">
      <w:pPr>
        <w:pStyle w:val="3"/>
      </w:pPr>
      <w:r>
        <w:rPr>
          <w:rFonts w:hint="eastAsia"/>
        </w:rPr>
        <w:t>获取</w:t>
      </w:r>
    </w:p>
    <w:p w:rsidR="00A61A6E" w:rsidRPr="00A61A6E" w:rsidRDefault="00A61A6E" w:rsidP="00A61A6E">
      <w:r>
        <w:rPr>
          <w:noProof/>
        </w:rPr>
        <w:drawing>
          <wp:inline distT="0" distB="0" distL="0" distR="0" wp14:anchorId="6DF8E989" wp14:editId="6425FAE5">
            <wp:extent cx="4933950" cy="5524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F6" w:rsidRDefault="00DF1FF6" w:rsidP="00DF1FF6">
      <w:pPr>
        <w:pStyle w:val="3"/>
      </w:pPr>
      <w:r>
        <w:rPr>
          <w:rFonts w:hint="eastAsia"/>
        </w:rPr>
        <w:t>删除</w:t>
      </w:r>
    </w:p>
    <w:p w:rsidR="00DA237A" w:rsidRDefault="00F0391E" w:rsidP="00DA237A">
      <w:r>
        <w:rPr>
          <w:rFonts w:hint="eastAsia"/>
        </w:rPr>
        <w:t>$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-&gt;del</w:t>
      </w:r>
      <w:r>
        <w:t>e</w:t>
      </w:r>
      <w:r>
        <w:rPr>
          <w:rFonts w:hint="eastAsia"/>
        </w:rPr>
        <w:t>te();</w:t>
      </w:r>
      <w:r w:rsidR="004F3F10">
        <w:t xml:space="preserve"> </w:t>
      </w:r>
      <w:r w:rsidR="004F3F10">
        <w:tab/>
      </w:r>
      <w:r w:rsidR="004F3F10">
        <w:rPr>
          <w:rFonts w:hint="eastAsia"/>
        </w:rPr>
        <w:t>删除某个</w:t>
      </w:r>
      <w:r w:rsidR="004F3F10">
        <w:rPr>
          <w:rFonts w:hint="eastAsia"/>
        </w:rPr>
        <w:t>key</w:t>
      </w:r>
    </w:p>
    <w:p w:rsidR="00F0391E" w:rsidRDefault="00F0391E" w:rsidP="00DA237A">
      <w:r>
        <w:rPr>
          <w:rFonts w:hint="eastAsia"/>
        </w:rPr>
        <w:t>$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-&gt;flush();</w:t>
      </w:r>
      <w:r w:rsidR="004F3F10">
        <w:tab/>
      </w:r>
      <w:r w:rsidR="004F3F10">
        <w:rPr>
          <w:rFonts w:hint="eastAsia"/>
        </w:rPr>
        <w:t>删除全部</w:t>
      </w:r>
    </w:p>
    <w:p w:rsidR="005B641C" w:rsidRPr="00DA237A" w:rsidRDefault="005B641C" w:rsidP="00DA237A">
      <w:r>
        <w:rPr>
          <w:noProof/>
        </w:rPr>
        <w:drawing>
          <wp:inline distT="0" distB="0" distL="0" distR="0" wp14:anchorId="2CAE20FD" wp14:editId="1297B251">
            <wp:extent cx="5274310" cy="278765"/>
            <wp:effectExtent l="0" t="0" r="2540" b="69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7A" w:rsidRDefault="0001412F" w:rsidP="0001412F">
      <w:pPr>
        <w:pStyle w:val="3"/>
      </w:pPr>
      <w:r>
        <w:rPr>
          <w:rFonts w:hint="eastAsia"/>
        </w:rPr>
        <w:t>关闭连接</w:t>
      </w:r>
    </w:p>
    <w:p w:rsidR="00F0391E" w:rsidRDefault="00F0391E" w:rsidP="00F0391E">
      <w:r>
        <w:rPr>
          <w:noProof/>
        </w:rPr>
        <w:drawing>
          <wp:inline distT="0" distB="0" distL="0" distR="0" wp14:anchorId="5DE5B7C5" wp14:editId="1DE49B86">
            <wp:extent cx="4914900" cy="3810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0E" w:rsidRDefault="0056100E" w:rsidP="00F0391E"/>
    <w:p w:rsidR="0056100E" w:rsidRDefault="0056100E" w:rsidP="00F0391E"/>
    <w:p w:rsidR="0056100E" w:rsidRDefault="0056100E" w:rsidP="0056100E">
      <w:pPr>
        <w:pStyle w:val="3"/>
      </w:pPr>
      <w:r>
        <w:rPr>
          <w:rFonts w:hint="eastAsia"/>
        </w:rPr>
        <w:t>数据类型支持</w:t>
      </w:r>
    </w:p>
    <w:p w:rsidR="00984228" w:rsidRPr="001536B2" w:rsidRDefault="00984228" w:rsidP="00984228">
      <w:pPr>
        <w:rPr>
          <w:b/>
        </w:rPr>
      </w:pPr>
      <w:r w:rsidRPr="001536B2">
        <w:rPr>
          <w:rFonts w:hint="eastAsia"/>
          <w:b/>
        </w:rPr>
        <w:t>标量类型：</w:t>
      </w:r>
    </w:p>
    <w:p w:rsidR="00984228" w:rsidRDefault="00984228" w:rsidP="00984228">
      <w:r>
        <w:rPr>
          <w:noProof/>
        </w:rPr>
        <w:drawing>
          <wp:inline distT="0" distB="0" distL="0" distR="0" wp14:anchorId="6FFCE935" wp14:editId="4D135BB6">
            <wp:extent cx="5274310" cy="1438910"/>
            <wp:effectExtent l="0" t="0" r="2540" b="889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69" w:rsidRDefault="008A1069" w:rsidP="00984228"/>
    <w:p w:rsidR="008A1069" w:rsidRDefault="008A1069" w:rsidP="00984228">
      <w:r>
        <w:rPr>
          <w:noProof/>
        </w:rPr>
        <w:drawing>
          <wp:inline distT="0" distB="0" distL="0" distR="0" wp14:anchorId="16A099E4" wp14:editId="6B8FC89F">
            <wp:extent cx="5274310" cy="172148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69" w:rsidRDefault="008A1069" w:rsidP="00984228">
      <w:r>
        <w:rPr>
          <w:rFonts w:hint="eastAsia"/>
        </w:rPr>
        <w:t>可见：</w:t>
      </w:r>
      <w:r w:rsidRPr="001536B2">
        <w:rPr>
          <w:color w:val="FF0000"/>
        </w:rPr>
        <w:t>如果</w:t>
      </w:r>
      <w:r w:rsidRPr="001536B2">
        <w:rPr>
          <w:rFonts w:hint="eastAsia"/>
          <w:color w:val="FF0000"/>
        </w:rPr>
        <w:t>是标量类型，</w:t>
      </w:r>
      <w:r w:rsidRPr="001536B2">
        <w:rPr>
          <w:color w:val="FF0000"/>
        </w:rPr>
        <w:t>则</w:t>
      </w:r>
      <w:r w:rsidRPr="001536B2">
        <w:rPr>
          <w:rFonts w:hint="eastAsia"/>
          <w:color w:val="FF0000"/>
        </w:rPr>
        <w:t>将其内容转换成字符串进行存储</w:t>
      </w:r>
      <w:r>
        <w:rPr>
          <w:rFonts w:hint="eastAsia"/>
        </w:rPr>
        <w:t>。</w:t>
      </w:r>
    </w:p>
    <w:p w:rsidR="008A1069" w:rsidRDefault="008A1069" w:rsidP="00984228"/>
    <w:p w:rsidR="006860E6" w:rsidRDefault="006860E6" w:rsidP="00984228">
      <w:pPr>
        <w:rPr>
          <w:rFonts w:hint="eastAsia"/>
        </w:rPr>
      </w:pPr>
    </w:p>
    <w:p w:rsidR="006860E6" w:rsidRPr="001536B2" w:rsidRDefault="006860E6" w:rsidP="00984228">
      <w:pPr>
        <w:rPr>
          <w:rFonts w:hint="eastAsia"/>
          <w:b/>
        </w:rPr>
      </w:pPr>
      <w:r w:rsidRPr="001536B2">
        <w:rPr>
          <w:rFonts w:hint="eastAsia"/>
          <w:b/>
        </w:rPr>
        <w:t>非标量类型：</w:t>
      </w:r>
    </w:p>
    <w:p w:rsidR="006860E6" w:rsidRDefault="006860E6" w:rsidP="00984228">
      <w:r>
        <w:rPr>
          <w:noProof/>
        </w:rPr>
        <w:drawing>
          <wp:inline distT="0" distB="0" distL="0" distR="0" wp14:anchorId="383EF647" wp14:editId="7FB7182D">
            <wp:extent cx="5274310" cy="2607310"/>
            <wp:effectExtent l="0" t="0" r="2540" b="25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E6" w:rsidRDefault="006860E6" w:rsidP="00984228"/>
    <w:p w:rsidR="006860E6" w:rsidRDefault="000175B0" w:rsidP="00984228">
      <w:r>
        <w:rPr>
          <w:noProof/>
        </w:rPr>
        <w:drawing>
          <wp:inline distT="0" distB="0" distL="0" distR="0" wp14:anchorId="20766F83" wp14:editId="798D7A62">
            <wp:extent cx="5274310" cy="240284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5B0" w:rsidRDefault="000175B0" w:rsidP="00984228"/>
    <w:p w:rsidR="000175B0" w:rsidRDefault="000175B0" w:rsidP="00984228">
      <w:r>
        <w:rPr>
          <w:rFonts w:hint="eastAsia"/>
        </w:rPr>
        <w:t>可见：</w:t>
      </w:r>
      <w:r w:rsidRPr="006D1BA1">
        <w:rPr>
          <w:b/>
          <w:color w:val="FF0000"/>
        </w:rPr>
        <w:t>非标量</w:t>
      </w:r>
      <w:r w:rsidRPr="006D1BA1">
        <w:rPr>
          <w:rFonts w:hint="eastAsia"/>
          <w:b/>
          <w:color w:val="FF0000"/>
        </w:rPr>
        <w:t>类型序列化存储，</w:t>
      </w:r>
      <w:r w:rsidRPr="006D1BA1">
        <w:rPr>
          <w:b/>
          <w:color w:val="FF0000"/>
        </w:rPr>
        <w:t>保持</w:t>
      </w:r>
      <w:r w:rsidRPr="006D1BA1">
        <w:rPr>
          <w:rFonts w:hint="eastAsia"/>
          <w:b/>
          <w:color w:val="FF0000"/>
        </w:rPr>
        <w:t>原有数据类型。</w:t>
      </w:r>
    </w:p>
    <w:p w:rsidR="000175B0" w:rsidRDefault="000175B0" w:rsidP="00984228">
      <w:r>
        <w:rPr>
          <w:noProof/>
        </w:rPr>
        <w:lastRenderedPageBreak/>
        <w:drawing>
          <wp:inline distT="0" distB="0" distL="0" distR="0" wp14:anchorId="60F64F11" wp14:editId="1D209574">
            <wp:extent cx="5274310" cy="132080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5B0" w:rsidRDefault="000175B0" w:rsidP="00984228"/>
    <w:p w:rsidR="000175B0" w:rsidRDefault="000175B0" w:rsidP="00984228">
      <w:r>
        <w:t>T</w:t>
      </w:r>
      <w:r>
        <w:rPr>
          <w:rFonts w:hint="eastAsia"/>
        </w:rPr>
        <w:t>ip</w:t>
      </w:r>
      <w:r>
        <w:t>:</w:t>
      </w:r>
      <w:r w:rsidR="006A654F" w:rsidRPr="006A654F">
        <w:rPr>
          <w:color w:val="FF0000"/>
          <w:sz w:val="24"/>
          <w:szCs w:val="24"/>
        </w:rPr>
        <w:tab/>
      </w:r>
      <w:proofErr w:type="spellStart"/>
      <w:r w:rsidRPr="006A654F">
        <w:rPr>
          <w:color w:val="FF0000"/>
          <w:sz w:val="24"/>
          <w:szCs w:val="24"/>
        </w:rPr>
        <w:t>is_scalar</w:t>
      </w:r>
      <w:proofErr w:type="spellEnd"/>
      <w:r w:rsidRPr="006A654F">
        <w:rPr>
          <w:color w:val="FF0000"/>
          <w:sz w:val="24"/>
          <w:szCs w:val="24"/>
        </w:rPr>
        <w:t>();</w:t>
      </w:r>
      <w:r w:rsidR="006A654F">
        <w:rPr>
          <w:color w:val="FF0000"/>
          <w:sz w:val="24"/>
          <w:szCs w:val="24"/>
        </w:rPr>
        <w:t xml:space="preserve"> </w:t>
      </w:r>
      <w:r w:rsidR="006A654F">
        <w:rPr>
          <w:rFonts w:hint="eastAsia"/>
        </w:rPr>
        <w:t>判断数据是否为标量类型</w:t>
      </w:r>
    </w:p>
    <w:p w:rsidR="00BE6C3F" w:rsidRDefault="00BE6C3F" w:rsidP="00984228"/>
    <w:p w:rsidR="00BE6C3F" w:rsidRDefault="00BE6C3F" w:rsidP="00BE6C3F">
      <w:pPr>
        <w:pStyle w:val="2"/>
      </w:pPr>
      <w:r>
        <w:rPr>
          <w:rFonts w:hint="eastAsia"/>
        </w:rPr>
        <w:t>分布式缓存服务器</w:t>
      </w:r>
    </w:p>
    <w:p w:rsidR="00BE6C3F" w:rsidRDefault="00BE6C3F" w:rsidP="00BE6C3F">
      <w:r>
        <w:rPr>
          <w:rFonts w:hint="eastAsia"/>
        </w:rPr>
        <w:t>分布式</w:t>
      </w:r>
      <w:r w:rsidR="002B784B">
        <w:rPr>
          <w:rFonts w:hint="eastAsia"/>
        </w:rPr>
        <w:t xml:space="preserve"> --</w:t>
      </w:r>
      <w:r w:rsidR="002B784B">
        <w:t xml:space="preserve"> </w:t>
      </w:r>
      <w:r>
        <w:t>使用</w:t>
      </w:r>
      <w:r>
        <w:rPr>
          <w:rFonts w:hint="eastAsia"/>
        </w:rPr>
        <w:t>多台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服务器，形成</w:t>
      </w:r>
      <w:proofErr w:type="spellStart"/>
      <w:r>
        <w:rPr>
          <w:rFonts w:hint="eastAsia"/>
        </w:rPr>
        <w:t>memcached</w:t>
      </w:r>
      <w:proofErr w:type="spellEnd"/>
      <w:r>
        <w:t>集群</w:t>
      </w:r>
      <w:r>
        <w:rPr>
          <w:rFonts w:hint="eastAsia"/>
        </w:rPr>
        <w:t>。</w:t>
      </w:r>
      <w:r>
        <w:t>目的</w:t>
      </w:r>
      <w:r w:rsidR="000C0250">
        <w:rPr>
          <w:rFonts w:hint="eastAsia"/>
        </w:rPr>
        <w:t>是</w:t>
      </w:r>
      <w:r>
        <w:rPr>
          <w:rFonts w:hint="eastAsia"/>
        </w:rPr>
        <w:t>提升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所能使用硬件资源数量。</w:t>
      </w:r>
    </w:p>
    <w:p w:rsidR="00980C58" w:rsidRDefault="00980C58" w:rsidP="00BE6C3F"/>
    <w:p w:rsidR="00980C58" w:rsidRDefault="00E04C4A" w:rsidP="00BE6C3F">
      <w:proofErr w:type="spellStart"/>
      <w:r>
        <w:rPr>
          <w:rFonts w:hint="eastAsia"/>
        </w:rPr>
        <w:t>m</w:t>
      </w:r>
      <w:r w:rsidR="00980C58">
        <w:rPr>
          <w:rFonts w:hint="eastAsia"/>
        </w:rPr>
        <w:t>emcached</w:t>
      </w:r>
      <w:proofErr w:type="spellEnd"/>
      <w:r>
        <w:t xml:space="preserve"> </w:t>
      </w:r>
      <w:r w:rsidR="00980C58">
        <w:rPr>
          <w:rFonts w:hint="eastAsia"/>
        </w:rPr>
        <w:t>分布式</w:t>
      </w:r>
      <w:r>
        <w:rPr>
          <w:rFonts w:hint="eastAsia"/>
        </w:rPr>
        <w:t>是</w:t>
      </w:r>
      <w:r w:rsidR="00980C58" w:rsidRPr="00980C58">
        <w:rPr>
          <w:rFonts w:hint="eastAsia"/>
          <w:color w:val="FF0000"/>
        </w:rPr>
        <w:t>互不通信</w:t>
      </w:r>
      <w:r w:rsidR="00980C58">
        <w:rPr>
          <w:rFonts w:hint="eastAsia"/>
        </w:rPr>
        <w:t>的</w:t>
      </w:r>
      <w:proofErr w:type="spellStart"/>
      <w:r w:rsidR="00980C58">
        <w:rPr>
          <w:rFonts w:hint="eastAsia"/>
        </w:rPr>
        <w:t>memcached</w:t>
      </w:r>
      <w:proofErr w:type="spellEnd"/>
      <w:r w:rsidR="00980C58">
        <w:rPr>
          <w:rFonts w:hint="eastAsia"/>
        </w:rPr>
        <w:t>分布式。</w:t>
      </w:r>
    </w:p>
    <w:p w:rsidR="00980C58" w:rsidRDefault="00980C58" w:rsidP="00BE6C3F">
      <w:r>
        <w:rPr>
          <w:rFonts w:hint="eastAsia"/>
        </w:rPr>
        <w:t>多台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服务器间不相互通讯。</w:t>
      </w:r>
      <w:r w:rsidR="00F334EE">
        <w:rPr>
          <w:rFonts w:hint="eastAsia"/>
        </w:rPr>
        <w:t>指的是</w:t>
      </w:r>
      <w:r w:rsidR="00F334EE">
        <w:t>”</w:t>
      </w:r>
      <w:r>
        <w:t>分布式</w:t>
      </w:r>
      <w:r w:rsidR="00F334EE">
        <w:rPr>
          <w:rFonts w:hint="eastAsia"/>
        </w:rPr>
        <w:t>算法</w:t>
      </w:r>
      <w:r w:rsidR="00F334EE">
        <w:t>”</w:t>
      </w:r>
      <w:r>
        <w:t>由</w:t>
      </w:r>
      <w:r>
        <w:rPr>
          <w:rFonts w:hint="eastAsia"/>
        </w:rPr>
        <w:t>客户端来实现。</w:t>
      </w:r>
      <w:r>
        <w:t>（</w:t>
      </w:r>
      <w:r w:rsidR="008A0DBA">
        <w:rPr>
          <w:rFonts w:hint="eastAsia"/>
        </w:rPr>
        <w:t>对</w:t>
      </w:r>
      <w:r>
        <w:rPr>
          <w:rFonts w:hint="eastAsia"/>
        </w:rPr>
        <w:t>PHP</w:t>
      </w:r>
      <w:r>
        <w:rPr>
          <w:rFonts w:hint="eastAsia"/>
        </w:rPr>
        <w:t>来说，</w:t>
      </w:r>
      <w:proofErr w:type="spellStart"/>
      <w:r>
        <w:t>memcache</w:t>
      </w:r>
      <w:proofErr w:type="spellEnd"/>
      <w:r>
        <w:rPr>
          <w:rFonts w:hint="eastAsia"/>
        </w:rPr>
        <w:t>扩展来实现）</w:t>
      </w:r>
    </w:p>
    <w:p w:rsidR="00980C58" w:rsidRDefault="00980C58" w:rsidP="00BE6C3F">
      <w:r>
        <w:object w:dxaOrig="11265" w:dyaOrig="48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35pt;height:176.6pt" o:ole="">
            <v:imagedata r:id="rId46" o:title=""/>
          </v:shape>
          <o:OLEObject Type="Embed" ProgID="Visio.Drawing.15" ShapeID="_x0000_i1025" DrawAspect="Content" ObjectID="_1530109997" r:id="rId47"/>
        </w:object>
      </w:r>
    </w:p>
    <w:p w:rsidR="00CB7E62" w:rsidRDefault="00CB7E62" w:rsidP="00BE6C3F"/>
    <w:p w:rsidR="00CB7E62" w:rsidRDefault="00CB7E62" w:rsidP="00BE6C3F">
      <w:r>
        <w:rPr>
          <w:rFonts w:hint="eastAsia"/>
        </w:rPr>
        <w:t>使用</w:t>
      </w:r>
      <w:proofErr w:type="spellStart"/>
      <w:r>
        <w:rPr>
          <w:rFonts w:hint="eastAsia"/>
        </w:rPr>
        <w:t>memcach</w:t>
      </w:r>
      <w:r>
        <w:t>e</w:t>
      </w:r>
      <w:proofErr w:type="spellEnd"/>
      <w:r>
        <w:rPr>
          <w:rFonts w:hint="eastAsia"/>
        </w:rPr>
        <w:t>对象的</w:t>
      </w:r>
      <w:proofErr w:type="spellStart"/>
      <w:r w:rsidRPr="002A71B8">
        <w:rPr>
          <w:rFonts w:hint="eastAsia"/>
          <w:color w:val="FF0000"/>
        </w:rPr>
        <w:t>AddServer</w:t>
      </w:r>
      <w:proofErr w:type="spellEnd"/>
      <w:r w:rsidRPr="002A71B8">
        <w:rPr>
          <w:color w:val="FF0000"/>
        </w:rPr>
        <w:t>()</w:t>
      </w:r>
      <w:r w:rsidR="002A71B8">
        <w:t xml:space="preserve"> </w:t>
      </w:r>
      <w:r>
        <w:rPr>
          <w:rFonts w:hint="eastAsia"/>
        </w:rPr>
        <w:t>方法，</w:t>
      </w:r>
      <w:r>
        <w:t>可以</w:t>
      </w:r>
      <w:r>
        <w:rPr>
          <w:rFonts w:hint="eastAsia"/>
        </w:rPr>
        <w:t>添加多台</w:t>
      </w:r>
      <w:proofErr w:type="spellStart"/>
      <w:r>
        <w:rPr>
          <w:rFonts w:hint="eastAsia"/>
        </w:rPr>
        <w:t>memcached</w:t>
      </w:r>
      <w:proofErr w:type="spellEnd"/>
      <w:r w:rsidR="002A71B8">
        <w:rPr>
          <w:rFonts w:hint="eastAsia"/>
        </w:rPr>
        <w:t>服务器</w:t>
      </w:r>
      <w:r>
        <w:rPr>
          <w:rFonts w:hint="eastAsia"/>
        </w:rPr>
        <w:t>到集群中。</w:t>
      </w:r>
    </w:p>
    <w:p w:rsidR="000E187D" w:rsidRDefault="002A71B8" w:rsidP="00BE6C3F">
      <w:pPr>
        <w:rPr>
          <w:rFonts w:hint="eastAsia"/>
        </w:rPr>
      </w:pPr>
      <w:r>
        <w:rPr>
          <w:rFonts w:hint="eastAsia"/>
        </w:rPr>
        <w:t>透明的进行</w:t>
      </w:r>
      <w:r w:rsidR="000E187D">
        <w:rPr>
          <w:rFonts w:hint="eastAsia"/>
        </w:rPr>
        <w:t>常规操作</w:t>
      </w:r>
      <w:proofErr w:type="spellStart"/>
      <w:r w:rsidR="000E187D">
        <w:rPr>
          <w:rFonts w:hint="eastAsia"/>
        </w:rPr>
        <w:t>memcached</w:t>
      </w:r>
      <w:proofErr w:type="spellEnd"/>
      <w:r>
        <w:t xml:space="preserve"> </w:t>
      </w:r>
      <w:r>
        <w:rPr>
          <w:rFonts w:hint="eastAsia"/>
        </w:rPr>
        <w:t>即可。如：</w:t>
      </w:r>
      <w:r w:rsidR="000E187D">
        <w:rPr>
          <w:rFonts w:hint="eastAsia"/>
        </w:rPr>
        <w:t>set(),</w:t>
      </w:r>
      <w:r>
        <w:t xml:space="preserve"> </w:t>
      </w:r>
      <w:r w:rsidR="000E187D">
        <w:t>get()</w:t>
      </w:r>
      <w:r w:rsidR="00CC5718">
        <w:t>, delete()</w:t>
      </w:r>
    </w:p>
    <w:p w:rsidR="000E187D" w:rsidRDefault="000E187D" w:rsidP="00BE6C3F"/>
    <w:p w:rsidR="000E187D" w:rsidRDefault="00FF2441" w:rsidP="00BE6C3F">
      <w:r>
        <w:rPr>
          <w:noProof/>
        </w:rPr>
        <w:lastRenderedPageBreak/>
        <w:drawing>
          <wp:inline distT="0" distB="0" distL="0" distR="0" wp14:anchorId="24E6D220" wp14:editId="4704FFB5">
            <wp:extent cx="5274310" cy="2468880"/>
            <wp:effectExtent l="0" t="0" r="2540" b="762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41" w:rsidRDefault="00FF2441" w:rsidP="00BE6C3F"/>
    <w:p w:rsidR="00FF2441" w:rsidRDefault="00FF2441" w:rsidP="00BE6C3F">
      <w:r>
        <w:rPr>
          <w:noProof/>
        </w:rPr>
        <w:drawing>
          <wp:inline distT="0" distB="0" distL="0" distR="0" wp14:anchorId="0B871E0A" wp14:editId="3C6AC67E">
            <wp:extent cx="5274310" cy="136017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87" w:rsidRDefault="002A3387" w:rsidP="00BE6C3F"/>
    <w:p w:rsidR="002A3387" w:rsidRDefault="002A3387" w:rsidP="00BE6C3F"/>
    <w:p w:rsidR="002A3387" w:rsidRDefault="002A3387" w:rsidP="00BE6C3F">
      <w:r w:rsidRPr="006E23B8">
        <w:rPr>
          <w:rFonts w:hint="eastAsia"/>
          <w:highlight w:val="yellow"/>
        </w:rPr>
        <w:t>分布式算法</w:t>
      </w:r>
      <w:r>
        <w:rPr>
          <w:rFonts w:hint="eastAsia"/>
        </w:rPr>
        <w:t>：</w:t>
      </w:r>
    </w:p>
    <w:p w:rsidR="002A3387" w:rsidRDefault="002A3387" w:rsidP="00BE6C3F">
      <w:r w:rsidRPr="006E23B8">
        <w:rPr>
          <w:rFonts w:hint="eastAsia"/>
          <w:highlight w:val="cyan"/>
        </w:rPr>
        <w:t>求模</w:t>
      </w:r>
    </w:p>
    <w:p w:rsidR="002A3387" w:rsidRDefault="002A3387" w:rsidP="00BE6C3F"/>
    <w:p w:rsidR="002A3387" w:rsidRDefault="002A3387" w:rsidP="00BE6C3F">
      <w:r>
        <w:rPr>
          <w:rFonts w:hint="eastAsia"/>
        </w:rPr>
        <w:t>计算</w:t>
      </w:r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>，</w:t>
      </w:r>
      <w:r>
        <w:t>通过</w:t>
      </w:r>
      <w:proofErr w:type="spellStart"/>
      <w:r>
        <w:rPr>
          <w:rFonts w:hint="eastAsia"/>
        </w:rPr>
        <w:t>keY</w:t>
      </w:r>
      <w:proofErr w:type="spellEnd"/>
      <w:r>
        <w:rPr>
          <w:rFonts w:hint="eastAsia"/>
        </w:rPr>
        <w:t>与服务器数量求模。</w:t>
      </w:r>
    </w:p>
    <w:p w:rsidR="002A3387" w:rsidRDefault="002A3387" w:rsidP="00BE6C3F">
      <w:r>
        <w:rPr>
          <w:rFonts w:hint="eastAsia"/>
        </w:rPr>
        <w:t>典型的实现（</w:t>
      </w:r>
      <w:r>
        <w:t>不是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的完整实现，</w:t>
      </w:r>
      <w:r>
        <w:t>典型</w:t>
      </w:r>
      <w:r>
        <w:rPr>
          <w:rFonts w:hint="eastAsia"/>
        </w:rPr>
        <w:t>部分）</w:t>
      </w:r>
      <w:r>
        <w:t>：</w:t>
      </w:r>
    </w:p>
    <w:p w:rsidR="002A3387" w:rsidRDefault="002A3387" w:rsidP="00BE6C3F">
      <w:r>
        <w:tab/>
      </w:r>
    </w:p>
    <w:p w:rsidR="002A3387" w:rsidRDefault="002A3387" w:rsidP="00BE6C3F">
      <w:r>
        <w:rPr>
          <w:noProof/>
        </w:rPr>
        <w:drawing>
          <wp:inline distT="0" distB="0" distL="0" distR="0" wp14:anchorId="789F4F06" wp14:editId="4A7413B2">
            <wp:extent cx="5274310" cy="204025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87" w:rsidRDefault="002A3387" w:rsidP="00BE6C3F"/>
    <w:p w:rsidR="002A3387" w:rsidRDefault="002A3387" w:rsidP="00BE6C3F"/>
    <w:p w:rsidR="002A3387" w:rsidRDefault="002A3387" w:rsidP="00BE6C3F">
      <w:r>
        <w:rPr>
          <w:rFonts w:hint="eastAsia"/>
        </w:rPr>
        <w:t>由于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采用的也是</w:t>
      </w:r>
      <w:r>
        <w:rPr>
          <w:rFonts w:hint="eastAsia"/>
        </w:rPr>
        <w:t xml:space="preserve"> </w:t>
      </w:r>
      <w:r>
        <w:rPr>
          <w:rFonts w:hint="eastAsia"/>
        </w:rPr>
        <w:t>取模算法来确定</w:t>
      </w:r>
      <w:r>
        <w:rPr>
          <w:rFonts w:hint="eastAsia"/>
        </w:rPr>
        <w:t>key</w:t>
      </w:r>
      <w:r>
        <w:rPr>
          <w:rFonts w:hint="eastAsia"/>
        </w:rPr>
        <w:t>所对应的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服务器的。</w:t>
      </w:r>
      <w:r>
        <w:t>导致</w:t>
      </w:r>
      <w:r w:rsidR="006E23B8">
        <w:rPr>
          <w:rFonts w:hint="eastAsia"/>
        </w:rPr>
        <w:t>存取时</w:t>
      </w:r>
      <w:r>
        <w:t>对</w:t>
      </w:r>
      <w:r>
        <w:rPr>
          <w:rFonts w:hint="eastAsia"/>
        </w:rPr>
        <w:t>服务器的数量及其顺序有严格要求</w:t>
      </w:r>
      <w:r w:rsidR="001A367B">
        <w:rPr>
          <w:rFonts w:hint="eastAsia"/>
        </w:rPr>
        <w:t>。</w:t>
      </w:r>
    </w:p>
    <w:p w:rsidR="002A3387" w:rsidRDefault="002A3387" w:rsidP="00BE6C3F"/>
    <w:p w:rsidR="00E852E9" w:rsidRDefault="00E852E9" w:rsidP="00E852E9">
      <w:pPr>
        <w:pStyle w:val="2"/>
      </w:pPr>
      <w:r>
        <w:rPr>
          <w:rFonts w:hint="eastAsia"/>
        </w:rPr>
        <w:t>缓存失效</w:t>
      </w:r>
    </w:p>
    <w:p w:rsidR="00E852E9" w:rsidRDefault="00E852E9" w:rsidP="00E852E9">
      <w:r w:rsidRPr="00E852E9">
        <w:rPr>
          <w:rFonts w:hint="eastAsia"/>
          <w:highlight w:val="yellow"/>
        </w:rPr>
        <w:t>缓存过期</w:t>
      </w:r>
    </w:p>
    <w:p w:rsidR="00E852E9" w:rsidRDefault="00E852E9" w:rsidP="00E852E9">
      <w:r>
        <w:tab/>
      </w:r>
      <w:proofErr w:type="spellStart"/>
      <w:r>
        <w:t>Memcached</w:t>
      </w:r>
      <w:proofErr w:type="spellEnd"/>
      <w:r>
        <w:rPr>
          <w:rFonts w:hint="eastAsia"/>
        </w:rPr>
        <w:t>在处理过期的缓存项是，采用</w:t>
      </w:r>
      <w:r w:rsidRPr="006D1BA1">
        <w:rPr>
          <w:rFonts w:hint="eastAsia"/>
          <w:b/>
          <w:color w:val="FF0000"/>
        </w:rPr>
        <w:t>懒惰模式</w:t>
      </w:r>
      <w:r>
        <w:rPr>
          <w:rFonts w:hint="eastAsia"/>
        </w:rPr>
        <w:t>处理方法。</w:t>
      </w:r>
    </w:p>
    <w:p w:rsidR="00E852E9" w:rsidRPr="00E852E9" w:rsidRDefault="00E852E9" w:rsidP="00E852E9">
      <w:r>
        <w:rPr>
          <w:rFonts w:hint="eastAsia"/>
        </w:rPr>
        <w:t>缓存项过期，不会立即删除，</w:t>
      </w:r>
      <w:r>
        <w:t>直到</w:t>
      </w:r>
      <w:r>
        <w:rPr>
          <w:rFonts w:hint="eastAsia"/>
        </w:rPr>
        <w:t>对该缓存项执行了</w:t>
      </w:r>
      <w:r w:rsidRPr="006E23B8">
        <w:rPr>
          <w:rFonts w:hint="eastAsia"/>
          <w:b/>
          <w:i/>
          <w:color w:val="FF0000"/>
        </w:rPr>
        <w:t>get</w:t>
      </w:r>
      <w:r w:rsidRPr="006E23B8">
        <w:rPr>
          <w:rFonts w:hint="eastAsia"/>
          <w:b/>
          <w:i/>
          <w:color w:val="FF0000"/>
        </w:rPr>
        <w:t>操作</w:t>
      </w:r>
      <w:r>
        <w:rPr>
          <w:rFonts w:hint="eastAsia"/>
        </w:rPr>
        <w:t>，</w:t>
      </w:r>
      <w:r>
        <w:t>才</w:t>
      </w:r>
      <w:r>
        <w:rPr>
          <w:rFonts w:hint="eastAsia"/>
        </w:rPr>
        <w:t>会删除过期的缓存项。</w:t>
      </w:r>
    </w:p>
    <w:p w:rsidR="00E852E9" w:rsidRPr="002A3387" w:rsidRDefault="00E852E9" w:rsidP="00BE6C3F"/>
    <w:p w:rsidR="002A3387" w:rsidRDefault="00E852E9" w:rsidP="00BE6C3F">
      <w:r w:rsidRPr="00E852E9">
        <w:rPr>
          <w:rFonts w:hint="eastAsia"/>
          <w:highlight w:val="yellow"/>
        </w:rPr>
        <w:t>缓存空间已满</w:t>
      </w:r>
    </w:p>
    <w:p w:rsidR="00C81AAB" w:rsidRDefault="00E852E9" w:rsidP="00BE6C3F">
      <w:r>
        <w:tab/>
      </w:r>
      <w:proofErr w:type="spellStart"/>
      <w:r>
        <w:t>Memcache</w:t>
      </w:r>
      <w:proofErr w:type="spellEnd"/>
      <w:r>
        <w:t xml:space="preserve"> </w:t>
      </w:r>
      <w:r>
        <w:rPr>
          <w:rFonts w:hint="eastAsia"/>
        </w:rPr>
        <w:t>在插入新数据时，如果空间不足采用的删除旧缓存项的策略。</w:t>
      </w:r>
      <w:r w:rsidR="00C81AAB">
        <w:rPr>
          <w:rFonts w:hint="eastAsia"/>
        </w:rPr>
        <w:t>采用</w:t>
      </w:r>
      <w:r w:rsidR="00C81AAB">
        <w:rPr>
          <w:rFonts w:hint="eastAsia"/>
        </w:rPr>
        <w:t xml:space="preserve"> </w:t>
      </w:r>
      <w:r w:rsidR="00C81AAB">
        <w:rPr>
          <w:rFonts w:hint="eastAsia"/>
        </w:rPr>
        <w:t>删除</w:t>
      </w:r>
      <w:r w:rsidR="00C81AAB">
        <w:rPr>
          <w:rFonts w:hint="eastAsia"/>
        </w:rPr>
        <w:t xml:space="preserve"> </w:t>
      </w:r>
      <w:r w:rsidR="00C81AAB" w:rsidRPr="006E23B8">
        <w:rPr>
          <w:rFonts w:hint="eastAsia"/>
          <w:b/>
          <w:i/>
          <w:color w:val="FF0000"/>
        </w:rPr>
        <w:t>最近最少使用</w:t>
      </w:r>
      <w:r w:rsidR="00C81AAB">
        <w:rPr>
          <w:rFonts w:hint="eastAsia"/>
        </w:rPr>
        <w:t>（</w:t>
      </w:r>
      <w:r w:rsidR="00C81AAB">
        <w:t>使用</w:t>
      </w:r>
      <w:r w:rsidR="00C81AAB">
        <w:rPr>
          <w:rFonts w:hint="eastAsia"/>
        </w:rPr>
        <w:t>频率低）的缓存项（</w:t>
      </w:r>
      <w:r w:rsidR="00C81AAB" w:rsidRPr="006D1BA1">
        <w:rPr>
          <w:rFonts w:hint="eastAsia"/>
          <w:b/>
          <w:color w:val="FF0000"/>
        </w:rPr>
        <w:t>RLU</w:t>
      </w:r>
      <w:r w:rsidR="00C92F7E" w:rsidRPr="006D1BA1">
        <w:rPr>
          <w:rFonts w:hint="eastAsia"/>
          <w:b/>
          <w:color w:val="FF0000"/>
        </w:rPr>
        <w:t>策略</w:t>
      </w:r>
      <w:r w:rsidR="00C81AAB">
        <w:rPr>
          <w:rFonts w:hint="eastAsia"/>
        </w:rPr>
        <w:t>）。</w:t>
      </w:r>
    </w:p>
    <w:p w:rsidR="003A1E85" w:rsidRDefault="003A1E85" w:rsidP="00BE6C3F"/>
    <w:p w:rsidR="003A1E85" w:rsidRDefault="003A1E85" w:rsidP="00BE6C3F"/>
    <w:p w:rsidR="003A1E85" w:rsidRDefault="003A1E85" w:rsidP="003A1E85">
      <w:pPr>
        <w:pStyle w:val="2"/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入</w:t>
      </w:r>
      <w:proofErr w:type="spellStart"/>
      <w:r>
        <w:rPr>
          <w:rFonts w:hint="eastAsia"/>
        </w:rPr>
        <w:t>memcache</w:t>
      </w:r>
      <w:r>
        <w:t>d</w:t>
      </w:r>
      <w:proofErr w:type="spellEnd"/>
    </w:p>
    <w:p w:rsidR="003A1E85" w:rsidRDefault="00E54EB8" w:rsidP="003A1E85">
      <w:r>
        <w:rPr>
          <w:rFonts w:hint="eastAsia"/>
        </w:rPr>
        <w:t>使用</w:t>
      </w:r>
      <w:r w:rsidRPr="005331A0">
        <w:rPr>
          <w:rFonts w:hint="eastAsia"/>
          <w:b/>
        </w:rPr>
        <w:t xml:space="preserve"> </w:t>
      </w:r>
      <w:proofErr w:type="spellStart"/>
      <w:r w:rsidRPr="005331A0">
        <w:rPr>
          <w:b/>
          <w:highlight w:val="yellow"/>
        </w:rPr>
        <w:t>memcache</w:t>
      </w:r>
      <w:proofErr w:type="spellEnd"/>
      <w:r w:rsidRPr="005331A0">
        <w:rPr>
          <w:rFonts w:hint="eastAsia"/>
          <w:b/>
          <w:highlight w:val="yellow"/>
        </w:rPr>
        <w:t>扩展</w:t>
      </w:r>
      <w:r>
        <w:t>提供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处理器（</w:t>
      </w:r>
      <w:proofErr w:type="spellStart"/>
      <w:r w:rsidRPr="005331A0">
        <w:rPr>
          <w:highlight w:val="yellow"/>
        </w:rPr>
        <w:t>session</w:t>
      </w:r>
      <w:r w:rsidRPr="005331A0">
        <w:rPr>
          <w:rFonts w:hint="eastAsia"/>
          <w:highlight w:val="yellow"/>
        </w:rPr>
        <w:t>.save_handler</w:t>
      </w:r>
      <w:proofErr w:type="spellEnd"/>
      <w:r>
        <w:rPr>
          <w:rFonts w:hint="eastAsia"/>
        </w:rPr>
        <w:t>）即可。</w:t>
      </w:r>
    </w:p>
    <w:p w:rsidR="004C7F1E" w:rsidRDefault="004C7F1E" w:rsidP="003A1E85">
      <w:pPr>
        <w:rPr>
          <w:rFonts w:hint="eastAsia"/>
        </w:rPr>
      </w:pPr>
    </w:p>
    <w:p w:rsidR="00E54EB8" w:rsidRDefault="00E54EB8" w:rsidP="003A1E85">
      <w:r>
        <w:rPr>
          <w:rFonts w:hint="eastAsia"/>
        </w:rPr>
        <w:t>通过存储位置配置项（</w:t>
      </w:r>
      <w:proofErr w:type="spellStart"/>
      <w:r w:rsidRPr="005331A0">
        <w:rPr>
          <w:highlight w:val="yellow"/>
        </w:rPr>
        <w:t>session.save_path</w:t>
      </w:r>
      <w:proofErr w:type="spellEnd"/>
      <w:r>
        <w:rPr>
          <w:rFonts w:hint="eastAsia"/>
        </w:rPr>
        <w:t>）</w:t>
      </w:r>
      <w:r>
        <w:t>,</w:t>
      </w:r>
      <w:r w:rsidR="00B90BD4">
        <w:t xml:space="preserve"> </w:t>
      </w:r>
      <w:r>
        <w:rPr>
          <w:rFonts w:hint="eastAsia"/>
        </w:rPr>
        <w:t>设置使用的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服务器信息。</w:t>
      </w:r>
    </w:p>
    <w:p w:rsidR="00081147" w:rsidRDefault="00081147" w:rsidP="003A1E85">
      <w:r>
        <w:rPr>
          <w:noProof/>
        </w:rPr>
        <w:drawing>
          <wp:inline distT="0" distB="0" distL="0" distR="0" wp14:anchorId="34E7B320" wp14:editId="21966E3D">
            <wp:extent cx="5274310" cy="964565"/>
            <wp:effectExtent l="0" t="0" r="2540" b="698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EA" w:rsidRDefault="00CA33EA" w:rsidP="003A1E85"/>
    <w:p w:rsidR="00CA33EA" w:rsidRDefault="00C20A46" w:rsidP="003A1E85">
      <w:r>
        <w:rPr>
          <w:rFonts w:hint="eastAsia"/>
        </w:rPr>
        <w:t>此时，每个会话数据</w:t>
      </w:r>
      <w:r w:rsidR="00CA33EA">
        <w:t>就是</w:t>
      </w:r>
      <w:r w:rsidR="00CA33EA">
        <w:rPr>
          <w:rFonts w:hint="eastAsia"/>
        </w:rPr>
        <w:t>一个</w:t>
      </w:r>
      <w:r w:rsidR="00CA33EA">
        <w:rPr>
          <w:rFonts w:hint="eastAsia"/>
        </w:rPr>
        <w:t>key</w:t>
      </w:r>
      <w:r w:rsidR="00CA33EA">
        <w:t>/value</w:t>
      </w:r>
      <w:r w:rsidR="00CA33EA">
        <w:rPr>
          <w:rFonts w:hint="eastAsia"/>
        </w:rPr>
        <w:t>型</w:t>
      </w:r>
      <w:proofErr w:type="spellStart"/>
      <w:r w:rsidR="00CA33EA">
        <w:rPr>
          <w:rFonts w:hint="eastAsia"/>
        </w:rPr>
        <w:t>memcache</w:t>
      </w:r>
      <w:proofErr w:type="spellEnd"/>
      <w:r w:rsidR="00CA33EA">
        <w:rPr>
          <w:rFonts w:hint="eastAsia"/>
        </w:rPr>
        <w:t>的值，</w:t>
      </w:r>
      <w:r w:rsidR="00CA33EA">
        <w:t>key</w:t>
      </w:r>
      <w:r>
        <w:rPr>
          <w:rFonts w:hint="eastAsia"/>
        </w:rPr>
        <w:t xml:space="preserve"> </w:t>
      </w:r>
      <w:r w:rsidR="00CA33EA">
        <w:t>就是</w:t>
      </w:r>
      <w:r w:rsidR="00CA33EA">
        <w:rPr>
          <w:rFonts w:hint="eastAsia"/>
        </w:rPr>
        <w:t>当前的</w:t>
      </w:r>
      <w:r w:rsidR="00CA33EA">
        <w:rPr>
          <w:rFonts w:hint="eastAsia"/>
        </w:rPr>
        <w:t>session-id</w:t>
      </w:r>
      <w:r w:rsidR="00CA33EA">
        <w:rPr>
          <w:rFonts w:hint="eastAsia"/>
        </w:rPr>
        <w:t>，值就是当前会话被序列号好的数据。</w:t>
      </w:r>
    </w:p>
    <w:p w:rsidR="002043BD" w:rsidRDefault="002043BD" w:rsidP="003A1E85">
      <w:pPr>
        <w:rPr>
          <w:rFonts w:hint="eastAsia"/>
        </w:rPr>
      </w:pPr>
    </w:p>
    <w:p w:rsidR="00232974" w:rsidRDefault="00232974" w:rsidP="003A1E85">
      <w:r>
        <w:rPr>
          <w:noProof/>
        </w:rPr>
        <w:drawing>
          <wp:inline distT="0" distB="0" distL="0" distR="0" wp14:anchorId="0C2A7656" wp14:editId="6698C828">
            <wp:extent cx="3695700" cy="581025"/>
            <wp:effectExtent l="0" t="0" r="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14" w:rsidRDefault="005E0614" w:rsidP="003A1E85"/>
    <w:p w:rsidR="005E0614" w:rsidRDefault="005E0614" w:rsidP="003A1E85"/>
    <w:p w:rsidR="005E0614" w:rsidRDefault="005E0614" w:rsidP="003A1E85">
      <w:r w:rsidRPr="005E0614">
        <w:rPr>
          <w:rFonts w:hint="eastAsia"/>
          <w:color w:val="FF0000"/>
          <w:highlight w:val="yellow"/>
        </w:rPr>
        <w:t>分布式的</w:t>
      </w:r>
      <w:r w:rsidRPr="005E0614">
        <w:rPr>
          <w:rFonts w:hint="eastAsia"/>
          <w:color w:val="FF0000"/>
          <w:highlight w:val="yellow"/>
        </w:rPr>
        <w:t>web</w:t>
      </w:r>
      <w:r w:rsidRPr="005E0614">
        <w:rPr>
          <w:rFonts w:hint="eastAsia"/>
          <w:color w:val="FF0000"/>
          <w:highlight w:val="yellow"/>
        </w:rPr>
        <w:t>服务器</w:t>
      </w:r>
      <w:r w:rsidRPr="005E0614">
        <w:rPr>
          <w:rFonts w:hint="eastAsia"/>
          <w:color w:val="FF0000"/>
        </w:rPr>
        <w:t>，</w:t>
      </w:r>
      <w:r w:rsidRPr="005E0614">
        <w:rPr>
          <w:color w:val="FF0000"/>
        </w:rPr>
        <w:t>也会</w:t>
      </w:r>
      <w:r w:rsidRPr="005E0614">
        <w:rPr>
          <w:rFonts w:hint="eastAsia"/>
          <w:color w:val="FF0000"/>
        </w:rPr>
        <w:t>促使将</w:t>
      </w:r>
      <w:r w:rsidRPr="005E0614">
        <w:rPr>
          <w:rFonts w:hint="eastAsia"/>
          <w:color w:val="FF0000"/>
        </w:rPr>
        <w:t>session</w:t>
      </w:r>
      <w:r w:rsidRPr="005E0614">
        <w:rPr>
          <w:rFonts w:hint="eastAsia"/>
          <w:color w:val="FF0000"/>
        </w:rPr>
        <w:t>入</w:t>
      </w:r>
      <w:proofErr w:type="spellStart"/>
      <w:r w:rsidRPr="005E0614">
        <w:rPr>
          <w:rFonts w:hint="eastAsia"/>
          <w:color w:val="FF0000"/>
        </w:rPr>
        <w:t>memcache</w:t>
      </w:r>
      <w:proofErr w:type="spellEnd"/>
      <w:r w:rsidRPr="005E0614">
        <w:rPr>
          <w:rFonts w:hint="eastAsia"/>
          <w:color w:val="FF0000"/>
        </w:rPr>
        <w:t>或者入数据库</w:t>
      </w:r>
      <w:r>
        <w:rPr>
          <w:rFonts w:hint="eastAsia"/>
        </w:rPr>
        <w:t>：</w:t>
      </w:r>
    </w:p>
    <w:p w:rsidR="005E0614" w:rsidRDefault="005E0614" w:rsidP="003A1E85">
      <w:pPr>
        <w:rPr>
          <w:rFonts w:hint="eastAsia"/>
        </w:rPr>
      </w:pPr>
      <w:r>
        <w:object w:dxaOrig="12915" w:dyaOrig="4110">
          <v:shape id="_x0000_i1026" type="#_x0000_t75" style="width:415pt;height:131.75pt" o:ole="">
            <v:imagedata r:id="rId53" o:title=""/>
          </v:shape>
          <o:OLEObject Type="Embed" ProgID="Visio.Drawing.15" ShapeID="_x0000_i1026" DrawAspect="Content" ObjectID="_1530109998" r:id="rId54"/>
        </w:object>
      </w:r>
      <w:bookmarkStart w:id="0" w:name="_GoBack"/>
      <w:bookmarkEnd w:id="0"/>
    </w:p>
    <w:sectPr w:rsidR="005E0614">
      <w:headerReference w:type="default" r:id="rId55"/>
      <w:footerReference w:type="default" r:id="rId5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910" w:rsidRDefault="00F41910" w:rsidP="00E00BCA">
      <w:r>
        <w:separator/>
      </w:r>
    </w:p>
  </w:endnote>
  <w:endnote w:type="continuationSeparator" w:id="0">
    <w:p w:rsidR="00F41910" w:rsidRDefault="00F41910" w:rsidP="00E00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21712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E00BCA" w:rsidRPr="00E00BCA" w:rsidRDefault="00722AFE">
            <w:pPr>
              <w:pStyle w:val="a5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7F8573E" wp14:editId="2D37994D">
                  <wp:simplePos x="0" y="0"/>
                  <wp:positionH relativeFrom="margin">
                    <wp:align>right</wp:align>
                  </wp:positionH>
                  <wp:positionV relativeFrom="paragraph">
                    <wp:posOffset>-205105</wp:posOffset>
                  </wp:positionV>
                  <wp:extent cx="311785" cy="307975"/>
                  <wp:effectExtent l="0" t="0" r="0" b="0"/>
                  <wp:wrapTight wrapText="bothSides">
                    <wp:wrapPolygon edited="0">
                      <wp:start x="0" y="0"/>
                      <wp:lineTo x="0" y="20041"/>
                      <wp:lineTo x="19796" y="20041"/>
                      <wp:lineTo x="19796" y="0"/>
                      <wp:lineTo x="0" y="0"/>
                    </wp:wrapPolygon>
                  </wp:wrapTight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牛印.pn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8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0BCA">
              <w:rPr>
                <w:lang w:val="zh-CN"/>
              </w:rPr>
              <w:t xml:space="preserve"> </w:t>
            </w:r>
            <w:r w:rsidR="00E00BCA">
              <w:rPr>
                <w:b/>
                <w:bCs/>
                <w:sz w:val="24"/>
                <w:szCs w:val="24"/>
              </w:rPr>
              <w:fldChar w:fldCharType="begin"/>
            </w:r>
            <w:r w:rsidR="00E00BCA">
              <w:rPr>
                <w:b/>
                <w:bCs/>
              </w:rPr>
              <w:instrText>PAGE</w:instrText>
            </w:r>
            <w:r w:rsidR="00E00BCA">
              <w:rPr>
                <w:b/>
                <w:bCs/>
                <w:sz w:val="24"/>
                <w:szCs w:val="24"/>
              </w:rPr>
              <w:fldChar w:fldCharType="separate"/>
            </w:r>
            <w:r w:rsidR="0025400F">
              <w:rPr>
                <w:b/>
                <w:bCs/>
                <w:noProof/>
              </w:rPr>
              <w:t>14</w:t>
            </w:r>
            <w:r w:rsidR="00E00BCA">
              <w:rPr>
                <w:b/>
                <w:bCs/>
                <w:sz w:val="24"/>
                <w:szCs w:val="24"/>
              </w:rPr>
              <w:fldChar w:fldCharType="end"/>
            </w:r>
            <w:r w:rsidR="00E00BCA">
              <w:rPr>
                <w:lang w:val="zh-CN"/>
              </w:rPr>
              <w:t xml:space="preserve"> / </w:t>
            </w:r>
            <w:r w:rsidR="00E00BCA">
              <w:rPr>
                <w:b/>
                <w:bCs/>
                <w:sz w:val="24"/>
                <w:szCs w:val="24"/>
              </w:rPr>
              <w:fldChar w:fldCharType="begin"/>
            </w:r>
            <w:r w:rsidR="00E00BCA">
              <w:rPr>
                <w:b/>
                <w:bCs/>
              </w:rPr>
              <w:instrText>NUMPAGES</w:instrText>
            </w:r>
            <w:r w:rsidR="00E00BCA">
              <w:rPr>
                <w:b/>
                <w:bCs/>
                <w:sz w:val="24"/>
                <w:szCs w:val="24"/>
              </w:rPr>
              <w:fldChar w:fldCharType="separate"/>
            </w:r>
            <w:r w:rsidR="0025400F">
              <w:rPr>
                <w:b/>
                <w:bCs/>
                <w:noProof/>
              </w:rPr>
              <w:t>14</w:t>
            </w:r>
            <w:r w:rsidR="00E00BCA">
              <w:rPr>
                <w:b/>
                <w:bCs/>
                <w:sz w:val="24"/>
                <w:szCs w:val="24"/>
              </w:rPr>
              <w:fldChar w:fldCharType="end"/>
            </w:r>
            <w:r w:rsidR="00E00BCA">
              <w:rPr>
                <w:b/>
                <w:bCs/>
                <w:sz w:val="24"/>
                <w:szCs w:val="24"/>
              </w:rPr>
              <w:tab/>
            </w:r>
            <w:r w:rsidR="00E00BCA">
              <w:rPr>
                <w:b/>
                <w:bCs/>
                <w:sz w:val="24"/>
                <w:szCs w:val="24"/>
              </w:rPr>
              <w:tab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910" w:rsidRDefault="00F41910" w:rsidP="00E00BCA">
      <w:r>
        <w:separator/>
      </w:r>
    </w:p>
  </w:footnote>
  <w:footnote w:type="continuationSeparator" w:id="0">
    <w:p w:rsidR="00F41910" w:rsidRDefault="00F41910" w:rsidP="00E00B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BCA" w:rsidRDefault="00E00BCA" w:rsidP="00E00BCA">
    <w:pPr>
      <w:pStyle w:val="a4"/>
    </w:pPr>
    <w:r>
      <w:rPr>
        <w:rFonts w:hint="eastAsia"/>
      </w:rPr>
      <w:t>笔记</w:t>
    </w:r>
    <w:r>
      <w:tab/>
    </w:r>
    <w:r>
      <w:tab/>
    </w:r>
    <w:r>
      <w:fldChar w:fldCharType="begin"/>
    </w:r>
    <w:r>
      <w:instrText xml:space="preserve"> </w:instrText>
    </w:r>
    <w:r>
      <w:rPr>
        <w:rFonts w:hint="eastAsia"/>
      </w:rPr>
      <w:instrText>TIME \@ "yyyy/M/d"</w:instrText>
    </w:r>
    <w:r>
      <w:instrText xml:space="preserve"> </w:instrText>
    </w:r>
    <w:r>
      <w:fldChar w:fldCharType="separate"/>
    </w:r>
    <w:r w:rsidR="00371276">
      <w:rPr>
        <w:noProof/>
      </w:rPr>
      <w:t>2016/7/15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E13A9C"/>
    <w:multiLevelType w:val="hybridMultilevel"/>
    <w:tmpl w:val="B13CC9EE"/>
    <w:lvl w:ilvl="0" w:tplc="772C52A4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A705E6F"/>
    <w:multiLevelType w:val="hybridMultilevel"/>
    <w:tmpl w:val="4ACCD786"/>
    <w:lvl w:ilvl="0" w:tplc="082C0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92"/>
    <w:rsid w:val="0001412F"/>
    <w:rsid w:val="000175B0"/>
    <w:rsid w:val="00023D8F"/>
    <w:rsid w:val="00081147"/>
    <w:rsid w:val="00095A1E"/>
    <w:rsid w:val="000A7DB5"/>
    <w:rsid w:val="000B3405"/>
    <w:rsid w:val="000C0250"/>
    <w:rsid w:val="000E187D"/>
    <w:rsid w:val="000F3071"/>
    <w:rsid w:val="001162A9"/>
    <w:rsid w:val="001208A8"/>
    <w:rsid w:val="001326D2"/>
    <w:rsid w:val="001479D4"/>
    <w:rsid w:val="001536B2"/>
    <w:rsid w:val="001604E0"/>
    <w:rsid w:val="001836D4"/>
    <w:rsid w:val="001A367B"/>
    <w:rsid w:val="001C68E7"/>
    <w:rsid w:val="001D24B3"/>
    <w:rsid w:val="001E6460"/>
    <w:rsid w:val="001E732A"/>
    <w:rsid w:val="001F1D2A"/>
    <w:rsid w:val="002043BD"/>
    <w:rsid w:val="00232974"/>
    <w:rsid w:val="00246145"/>
    <w:rsid w:val="0025400F"/>
    <w:rsid w:val="00273F67"/>
    <w:rsid w:val="00282602"/>
    <w:rsid w:val="002926F1"/>
    <w:rsid w:val="00292D2D"/>
    <w:rsid w:val="0029434A"/>
    <w:rsid w:val="002A3387"/>
    <w:rsid w:val="002A71B8"/>
    <w:rsid w:val="002B714F"/>
    <w:rsid w:val="002B784B"/>
    <w:rsid w:val="002C53F3"/>
    <w:rsid w:val="002E3FEA"/>
    <w:rsid w:val="00322BAB"/>
    <w:rsid w:val="003302EF"/>
    <w:rsid w:val="00333DF4"/>
    <w:rsid w:val="003548AE"/>
    <w:rsid w:val="00371276"/>
    <w:rsid w:val="00372271"/>
    <w:rsid w:val="00373679"/>
    <w:rsid w:val="003739F7"/>
    <w:rsid w:val="003A1E85"/>
    <w:rsid w:val="003A6CD5"/>
    <w:rsid w:val="003C037F"/>
    <w:rsid w:val="003C1C38"/>
    <w:rsid w:val="00400211"/>
    <w:rsid w:val="00403FF7"/>
    <w:rsid w:val="00404DC7"/>
    <w:rsid w:val="004323E8"/>
    <w:rsid w:val="004425CA"/>
    <w:rsid w:val="004676C9"/>
    <w:rsid w:val="00474C2E"/>
    <w:rsid w:val="004B3BE5"/>
    <w:rsid w:val="004C7F1E"/>
    <w:rsid w:val="004D0289"/>
    <w:rsid w:val="004D1AD4"/>
    <w:rsid w:val="004F3F10"/>
    <w:rsid w:val="004F4AE8"/>
    <w:rsid w:val="00510AA1"/>
    <w:rsid w:val="005254F3"/>
    <w:rsid w:val="005331A0"/>
    <w:rsid w:val="00557646"/>
    <w:rsid w:val="0056100E"/>
    <w:rsid w:val="00561960"/>
    <w:rsid w:val="00563326"/>
    <w:rsid w:val="00566E31"/>
    <w:rsid w:val="00572D4F"/>
    <w:rsid w:val="00573823"/>
    <w:rsid w:val="0058755E"/>
    <w:rsid w:val="005A6DA4"/>
    <w:rsid w:val="005B289A"/>
    <w:rsid w:val="005B641C"/>
    <w:rsid w:val="005C0C1A"/>
    <w:rsid w:val="005C496F"/>
    <w:rsid w:val="005E0614"/>
    <w:rsid w:val="005E71F7"/>
    <w:rsid w:val="00633F95"/>
    <w:rsid w:val="00664D1B"/>
    <w:rsid w:val="006760D1"/>
    <w:rsid w:val="006860E6"/>
    <w:rsid w:val="00697A53"/>
    <w:rsid w:val="006A654F"/>
    <w:rsid w:val="006D1BA1"/>
    <w:rsid w:val="006E19F4"/>
    <w:rsid w:val="006E23B8"/>
    <w:rsid w:val="00703133"/>
    <w:rsid w:val="00722AFE"/>
    <w:rsid w:val="00732767"/>
    <w:rsid w:val="0075195B"/>
    <w:rsid w:val="00766885"/>
    <w:rsid w:val="00782F1B"/>
    <w:rsid w:val="0078414E"/>
    <w:rsid w:val="007B6AE8"/>
    <w:rsid w:val="007C75E2"/>
    <w:rsid w:val="007D079A"/>
    <w:rsid w:val="007E0974"/>
    <w:rsid w:val="008170E7"/>
    <w:rsid w:val="008A0DBA"/>
    <w:rsid w:val="008A1069"/>
    <w:rsid w:val="008D4E49"/>
    <w:rsid w:val="00914B71"/>
    <w:rsid w:val="00915977"/>
    <w:rsid w:val="0091716B"/>
    <w:rsid w:val="00941A28"/>
    <w:rsid w:val="0094593E"/>
    <w:rsid w:val="009467EC"/>
    <w:rsid w:val="009478D2"/>
    <w:rsid w:val="0095755D"/>
    <w:rsid w:val="009673FD"/>
    <w:rsid w:val="00980C58"/>
    <w:rsid w:val="00984228"/>
    <w:rsid w:val="00996AA5"/>
    <w:rsid w:val="00997187"/>
    <w:rsid w:val="00A15DDD"/>
    <w:rsid w:val="00A51AA5"/>
    <w:rsid w:val="00A61A6E"/>
    <w:rsid w:val="00A92AF8"/>
    <w:rsid w:val="00AA03FC"/>
    <w:rsid w:val="00AB6DDC"/>
    <w:rsid w:val="00AB7EF2"/>
    <w:rsid w:val="00AD606C"/>
    <w:rsid w:val="00AE70E8"/>
    <w:rsid w:val="00B1428D"/>
    <w:rsid w:val="00B63D58"/>
    <w:rsid w:val="00B81432"/>
    <w:rsid w:val="00B90BD4"/>
    <w:rsid w:val="00BA2536"/>
    <w:rsid w:val="00BE6C3F"/>
    <w:rsid w:val="00C105E7"/>
    <w:rsid w:val="00C20A46"/>
    <w:rsid w:val="00C41639"/>
    <w:rsid w:val="00C81AAB"/>
    <w:rsid w:val="00C92F7E"/>
    <w:rsid w:val="00C97C32"/>
    <w:rsid w:val="00CA31D3"/>
    <w:rsid w:val="00CA33EA"/>
    <w:rsid w:val="00CB0D84"/>
    <w:rsid w:val="00CB0E8A"/>
    <w:rsid w:val="00CB5FB2"/>
    <w:rsid w:val="00CB7E62"/>
    <w:rsid w:val="00CC5718"/>
    <w:rsid w:val="00CE393C"/>
    <w:rsid w:val="00D03A47"/>
    <w:rsid w:val="00D15585"/>
    <w:rsid w:val="00D32492"/>
    <w:rsid w:val="00D32571"/>
    <w:rsid w:val="00D326CC"/>
    <w:rsid w:val="00D3362B"/>
    <w:rsid w:val="00D4125B"/>
    <w:rsid w:val="00D86850"/>
    <w:rsid w:val="00D9439F"/>
    <w:rsid w:val="00DA237A"/>
    <w:rsid w:val="00DB2AD5"/>
    <w:rsid w:val="00DC1582"/>
    <w:rsid w:val="00DE4C11"/>
    <w:rsid w:val="00DF1FF6"/>
    <w:rsid w:val="00DF3DFC"/>
    <w:rsid w:val="00DF7BED"/>
    <w:rsid w:val="00E00BCA"/>
    <w:rsid w:val="00E010D5"/>
    <w:rsid w:val="00E04C4A"/>
    <w:rsid w:val="00E363F4"/>
    <w:rsid w:val="00E373B5"/>
    <w:rsid w:val="00E54EB8"/>
    <w:rsid w:val="00E56552"/>
    <w:rsid w:val="00E63259"/>
    <w:rsid w:val="00E852E9"/>
    <w:rsid w:val="00E9585B"/>
    <w:rsid w:val="00E97387"/>
    <w:rsid w:val="00EA3EC3"/>
    <w:rsid w:val="00ED40C6"/>
    <w:rsid w:val="00ED542B"/>
    <w:rsid w:val="00F00C10"/>
    <w:rsid w:val="00F0391E"/>
    <w:rsid w:val="00F1568F"/>
    <w:rsid w:val="00F200B1"/>
    <w:rsid w:val="00F230E2"/>
    <w:rsid w:val="00F3263E"/>
    <w:rsid w:val="00F334EE"/>
    <w:rsid w:val="00F41910"/>
    <w:rsid w:val="00F528C9"/>
    <w:rsid w:val="00F63ACD"/>
    <w:rsid w:val="00F74D2F"/>
    <w:rsid w:val="00F85E97"/>
    <w:rsid w:val="00F914D7"/>
    <w:rsid w:val="00F92203"/>
    <w:rsid w:val="00FF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50EB0B-7680-46A1-9727-A69AC475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04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56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68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49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00BCA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00BCA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E00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00BC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00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00B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04E0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94593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156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685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C49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4B3B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package" Target="embeddings/Microsoft_Visio___2221.vsdx"/><Relationship Id="rId50" Type="http://schemas.openxmlformats.org/officeDocument/2006/relationships/image" Target="media/image43.png"/><Relationship Id="rId55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6.emf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1.png"/><Relationship Id="rId56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emf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package" Target="embeddings/Microsoft_Visio___3332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164;&#26009;\dot\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笔记模板.dotx</Template>
  <TotalTime>329</TotalTime>
  <Pages>14</Pages>
  <Words>408</Words>
  <Characters>2332</Characters>
  <Application>Microsoft Office Word</Application>
  <DocSecurity>0</DocSecurity>
  <Lines>19</Lines>
  <Paragraphs>5</Paragraphs>
  <ScaleCrop>false</ScaleCrop>
  <Company>Microsoft</Company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笔记-PHP</dc:title>
  <dc:subject/>
  <dc:creator>韩忠康</dc:creator>
  <cp:keywords/>
  <dc:description/>
  <cp:lastModifiedBy>Snowden</cp:lastModifiedBy>
  <cp:revision>119</cp:revision>
  <dcterms:created xsi:type="dcterms:W3CDTF">2015-04-11T03:45:00Z</dcterms:created>
  <dcterms:modified xsi:type="dcterms:W3CDTF">2016-07-15T09:45:00Z</dcterms:modified>
</cp:coreProperties>
</file>